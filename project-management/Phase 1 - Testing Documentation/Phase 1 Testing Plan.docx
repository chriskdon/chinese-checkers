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B97" w:rsidRPr="00E63692" w:rsidRDefault="00EF3B97" w:rsidP="004C557E">
      <w:pPr>
        <w:rPr>
          <w:b/>
          <w:sz w:val="28"/>
          <w:szCs w:val="28"/>
        </w:rPr>
      </w:pPr>
      <w:r>
        <w:rPr>
          <w:b/>
          <w:sz w:val="28"/>
          <w:szCs w:val="28"/>
        </w:rPr>
        <w:t>Phase One Testing Plan f</w:t>
      </w:r>
      <w:r w:rsidRPr="009F264A">
        <w:rPr>
          <w:b/>
          <w:sz w:val="28"/>
          <w:szCs w:val="28"/>
        </w:rPr>
        <w:t xml:space="preserve">or Chinese </w:t>
      </w:r>
      <w:proofErr w:type="gramStart"/>
      <w:r w:rsidRPr="009F264A">
        <w:rPr>
          <w:b/>
          <w:sz w:val="28"/>
          <w:szCs w:val="28"/>
        </w:rPr>
        <w:t>Checkers</w:t>
      </w:r>
      <w:proofErr w:type="gramEnd"/>
    </w:p>
    <w:p w:rsidR="00EF3B97" w:rsidRDefault="00EF3B97" w:rsidP="004C557E">
      <w:pPr>
        <w:rPr>
          <w:b/>
          <w:sz w:val="28"/>
          <w:szCs w:val="28"/>
        </w:rPr>
      </w:pPr>
    </w:p>
    <w:p w:rsidR="00EF3B97" w:rsidRPr="00B203AA" w:rsidRDefault="00EF3B97" w:rsidP="004C557E">
      <w:pPr>
        <w:rPr>
          <w:b/>
          <w:sz w:val="28"/>
          <w:szCs w:val="28"/>
        </w:rPr>
      </w:pPr>
      <w:r w:rsidRPr="00B203AA">
        <w:rPr>
          <w:b/>
          <w:sz w:val="28"/>
          <w:szCs w:val="28"/>
        </w:rPr>
        <w:t>Prepared By:</w:t>
      </w:r>
    </w:p>
    <w:p w:rsidR="00EF3B97" w:rsidRDefault="00EF3B97" w:rsidP="004C557E">
      <w:r>
        <w:rPr>
          <w:b/>
        </w:rPr>
        <w:tab/>
      </w:r>
      <w:r>
        <w:t>Saajid Mohammed</w:t>
      </w:r>
    </w:p>
    <w:p w:rsidR="00EF3B97" w:rsidRDefault="00EF3B97" w:rsidP="004C557E">
      <w:r>
        <w:tab/>
        <w:t>January 20</w:t>
      </w:r>
      <w:r w:rsidRPr="004C557E">
        <w:rPr>
          <w:vertAlign w:val="superscript"/>
        </w:rPr>
        <w:t>th</w:t>
      </w:r>
      <w:r>
        <w:t>, 2014.</w:t>
      </w:r>
    </w:p>
    <w:p w:rsidR="00EF3B97" w:rsidRDefault="00EF3B97" w:rsidP="004C557E"/>
    <w:p w:rsidR="00EF3B97" w:rsidRPr="00B203AA" w:rsidRDefault="00EF3B97" w:rsidP="004C557E">
      <w:pPr>
        <w:rPr>
          <w:b/>
          <w:sz w:val="28"/>
          <w:szCs w:val="28"/>
        </w:rPr>
      </w:pPr>
      <w:r w:rsidRPr="00B203AA">
        <w:rPr>
          <w:b/>
          <w:sz w:val="28"/>
          <w:szCs w:val="28"/>
        </w:rPr>
        <w:t>Revised And Edited By:</w:t>
      </w:r>
    </w:p>
    <w:p w:rsidR="00EF3B97" w:rsidRDefault="00EF3B97" w:rsidP="004C557E">
      <w:r>
        <w:rPr>
          <w:b/>
        </w:rPr>
        <w:tab/>
      </w:r>
      <w:r>
        <w:t xml:space="preserve">Ben </w:t>
      </w:r>
      <w:proofErr w:type="spellStart"/>
      <w:r>
        <w:t>Stitt</w:t>
      </w:r>
      <w:proofErr w:type="spellEnd"/>
    </w:p>
    <w:p w:rsidR="00EF3B97" w:rsidRDefault="00EF3B97" w:rsidP="004C557E">
      <w:r>
        <w:tab/>
        <w:t>January 23</w:t>
      </w:r>
      <w:r w:rsidRPr="00252B81">
        <w:rPr>
          <w:vertAlign w:val="superscript"/>
        </w:rPr>
        <w:t>rd</w:t>
      </w:r>
      <w:r>
        <w:t>, 2014</w:t>
      </w:r>
    </w:p>
    <w:p w:rsidR="00EF3B97" w:rsidRDefault="00EF3B97" w:rsidP="00B203AA">
      <w:pPr>
        <w:rPr>
          <w:b/>
          <w:sz w:val="28"/>
          <w:szCs w:val="28"/>
        </w:rPr>
      </w:pPr>
    </w:p>
    <w:p w:rsidR="00EF3B97" w:rsidRPr="00B203AA" w:rsidRDefault="00EF3B97" w:rsidP="00B203AA">
      <w:pPr>
        <w:rPr>
          <w:b/>
          <w:sz w:val="28"/>
          <w:szCs w:val="28"/>
        </w:rPr>
      </w:pPr>
      <w:r>
        <w:rPr>
          <w:b/>
          <w:sz w:val="28"/>
          <w:szCs w:val="28"/>
        </w:rPr>
        <w:t>Table o</w:t>
      </w:r>
      <w:r w:rsidRPr="00B203AA">
        <w:rPr>
          <w:b/>
          <w:sz w:val="28"/>
          <w:szCs w:val="28"/>
        </w:rPr>
        <w:t>f Contents</w:t>
      </w:r>
      <w:r>
        <w:rPr>
          <w:b/>
          <w:sz w:val="28"/>
          <w:szCs w:val="28"/>
        </w:rPr>
        <w:t>:</w:t>
      </w:r>
    </w:p>
    <w:p w:rsidR="00EF3B97" w:rsidRDefault="00EF3B97" w:rsidP="004C557E"/>
    <w:p w:rsidR="00EF3B97" w:rsidRPr="00B203AA" w:rsidRDefault="00EF3B97" w:rsidP="004C557E">
      <w:pPr>
        <w:pStyle w:val="ListParagraph"/>
        <w:numPr>
          <w:ilvl w:val="0"/>
          <w:numId w:val="1"/>
        </w:numPr>
      </w:pPr>
      <w:r w:rsidRPr="00B203AA">
        <w:t>– Introduction</w:t>
      </w:r>
    </w:p>
    <w:p w:rsidR="00EF3B97" w:rsidRPr="00B203AA" w:rsidRDefault="00EF3B97" w:rsidP="00B203AA">
      <w:pPr>
        <w:pStyle w:val="ListParagraph"/>
        <w:ind w:left="360"/>
      </w:pPr>
    </w:p>
    <w:p w:rsidR="00EF3B97" w:rsidRDefault="00EF3B97" w:rsidP="006C3B03">
      <w:pPr>
        <w:pStyle w:val="ListParagraph"/>
        <w:numPr>
          <w:ilvl w:val="0"/>
          <w:numId w:val="1"/>
        </w:numPr>
      </w:pPr>
      <w:r w:rsidRPr="00B203AA">
        <w:t xml:space="preserve">– Objectives </w:t>
      </w:r>
    </w:p>
    <w:p w:rsidR="00EF3B97" w:rsidRPr="00B203AA" w:rsidRDefault="00EF3B97" w:rsidP="006C3B03">
      <w:pPr>
        <w:pStyle w:val="ListParagraph"/>
        <w:ind w:left="360"/>
      </w:pPr>
    </w:p>
    <w:p w:rsidR="00EF3B97" w:rsidRPr="00B203AA" w:rsidRDefault="00EF3B97" w:rsidP="004C557E">
      <w:pPr>
        <w:pStyle w:val="ListParagraph"/>
        <w:numPr>
          <w:ilvl w:val="0"/>
          <w:numId w:val="1"/>
        </w:numPr>
      </w:pPr>
      <w:r w:rsidRPr="00B203AA">
        <w:t xml:space="preserve">– Testing </w:t>
      </w:r>
      <w:r>
        <w:t>Phases</w:t>
      </w:r>
    </w:p>
    <w:p w:rsidR="00EF3B97" w:rsidRPr="00B203AA" w:rsidRDefault="00EF3B97" w:rsidP="004C557E">
      <w:pPr>
        <w:pStyle w:val="ListParagraph"/>
        <w:numPr>
          <w:ilvl w:val="1"/>
          <w:numId w:val="1"/>
        </w:numPr>
      </w:pPr>
      <w:r>
        <w:t xml:space="preserve">- </w:t>
      </w:r>
      <w:r w:rsidRPr="00B203AA">
        <w:t>Unit Testing</w:t>
      </w:r>
    </w:p>
    <w:p w:rsidR="00EF3B97" w:rsidRPr="00B203AA" w:rsidRDefault="00EF3B97" w:rsidP="004C557E">
      <w:pPr>
        <w:pStyle w:val="ListParagraph"/>
        <w:numPr>
          <w:ilvl w:val="1"/>
          <w:numId w:val="1"/>
        </w:numPr>
      </w:pPr>
      <w:r>
        <w:t xml:space="preserve">- </w:t>
      </w:r>
      <w:r w:rsidRPr="00B203AA">
        <w:t>Integration Testing</w:t>
      </w:r>
    </w:p>
    <w:p w:rsidR="00EF3B97" w:rsidRPr="00B203AA" w:rsidRDefault="00EF3B97" w:rsidP="004C557E">
      <w:pPr>
        <w:pStyle w:val="ListParagraph"/>
        <w:numPr>
          <w:ilvl w:val="1"/>
          <w:numId w:val="1"/>
        </w:numPr>
      </w:pPr>
      <w:r>
        <w:t xml:space="preserve">- </w:t>
      </w:r>
      <w:r w:rsidRPr="00B203AA">
        <w:t xml:space="preserve">Performance and Stress Testing </w:t>
      </w:r>
    </w:p>
    <w:p w:rsidR="00EF3B97" w:rsidRPr="00B203AA" w:rsidRDefault="00EF3B97" w:rsidP="004C557E">
      <w:pPr>
        <w:pStyle w:val="ListParagraph"/>
        <w:numPr>
          <w:ilvl w:val="1"/>
          <w:numId w:val="1"/>
        </w:numPr>
      </w:pPr>
      <w:r>
        <w:t xml:space="preserve">- </w:t>
      </w:r>
      <w:r w:rsidRPr="00B203AA">
        <w:t>Regression Testing</w:t>
      </w:r>
    </w:p>
    <w:p w:rsidR="00EF3B97" w:rsidRPr="00B203AA" w:rsidRDefault="00EF3B97" w:rsidP="004C557E">
      <w:pPr>
        <w:pStyle w:val="ListParagraph"/>
        <w:numPr>
          <w:ilvl w:val="1"/>
          <w:numId w:val="1"/>
        </w:numPr>
      </w:pPr>
      <w:r>
        <w:t xml:space="preserve">- </w:t>
      </w:r>
      <w:r w:rsidRPr="00B203AA">
        <w:t>Ease of Use Testing</w:t>
      </w:r>
    </w:p>
    <w:p w:rsidR="00EF3B97" w:rsidRPr="00B203AA" w:rsidRDefault="00EF3B97" w:rsidP="004C557E">
      <w:pPr>
        <w:pStyle w:val="ListParagraph"/>
        <w:numPr>
          <w:ilvl w:val="1"/>
          <w:numId w:val="1"/>
        </w:numPr>
      </w:pPr>
      <w:r>
        <w:t xml:space="preserve">- </w:t>
      </w:r>
      <w:r w:rsidRPr="00B203AA">
        <w:t>Acceptance Testing</w:t>
      </w:r>
    </w:p>
    <w:p w:rsidR="00EF3B97" w:rsidRPr="00B203AA" w:rsidRDefault="00EF3B97" w:rsidP="00B203AA"/>
    <w:p w:rsidR="00EF3B97" w:rsidRPr="00B203AA" w:rsidRDefault="00EF3B97" w:rsidP="00B203AA">
      <w:pPr>
        <w:pStyle w:val="ListParagraph"/>
        <w:numPr>
          <w:ilvl w:val="0"/>
          <w:numId w:val="1"/>
        </w:numPr>
      </w:pPr>
      <w:r w:rsidRPr="00B203AA">
        <w:t>– Testing Feedback Procedure</w:t>
      </w:r>
    </w:p>
    <w:p w:rsidR="00EF3B97" w:rsidRPr="00B203AA" w:rsidRDefault="00EF3B97" w:rsidP="00B203AA"/>
    <w:p w:rsidR="00EF3B97" w:rsidRPr="00B203AA" w:rsidRDefault="00EF3B97" w:rsidP="00B203AA">
      <w:pPr>
        <w:pStyle w:val="ListParagraph"/>
        <w:numPr>
          <w:ilvl w:val="0"/>
          <w:numId w:val="1"/>
        </w:numPr>
      </w:pPr>
      <w:r w:rsidRPr="00B203AA">
        <w:t>– Features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Features Not To Be Tested</w:t>
      </w:r>
    </w:p>
    <w:p w:rsidR="00EF3B97" w:rsidRPr="00B203AA" w:rsidRDefault="00EF3B97" w:rsidP="00B203AA">
      <w:pPr>
        <w:pStyle w:val="ListParagraph"/>
      </w:pPr>
    </w:p>
    <w:p w:rsidR="00EF3B97" w:rsidRPr="00B203AA" w:rsidRDefault="00EF3B97" w:rsidP="00B203AA">
      <w:pPr>
        <w:pStyle w:val="ListParagraph"/>
        <w:numPr>
          <w:ilvl w:val="0"/>
          <w:numId w:val="1"/>
        </w:numPr>
      </w:pPr>
      <w:r w:rsidRPr="00B203AA">
        <w:t>– Dependencies</w:t>
      </w:r>
    </w:p>
    <w:p w:rsidR="00EF3B97" w:rsidRPr="00B203AA" w:rsidRDefault="00EF3B97" w:rsidP="00B203AA">
      <w:pPr>
        <w:pStyle w:val="ListParagraph"/>
      </w:pPr>
    </w:p>
    <w:p w:rsidR="00EF3B97" w:rsidRDefault="00EF3B97" w:rsidP="00B203AA">
      <w:pPr>
        <w:pStyle w:val="ListParagraph"/>
        <w:numPr>
          <w:ilvl w:val="0"/>
          <w:numId w:val="1"/>
        </w:numPr>
      </w:pPr>
      <w:r w:rsidRPr="00B203AA">
        <w:t>– Tools</w:t>
      </w:r>
    </w:p>
    <w:p w:rsidR="00EF3B97" w:rsidRDefault="00EF3B97" w:rsidP="00C1507C">
      <w:pPr>
        <w:pStyle w:val="ListParagraph"/>
      </w:pPr>
    </w:p>
    <w:p w:rsidR="00EF3B97" w:rsidRDefault="00EF3B97" w:rsidP="00B203AA">
      <w:pPr>
        <w:pStyle w:val="ListParagraph"/>
        <w:numPr>
          <w:ilvl w:val="0"/>
          <w:numId w:val="1"/>
        </w:numPr>
      </w:pPr>
      <w:r>
        <w:t>– Approvals</w:t>
      </w:r>
    </w:p>
    <w:p w:rsidR="00EF3B97" w:rsidRDefault="00EF3B97" w:rsidP="00C1507C">
      <w:pPr>
        <w:pStyle w:val="ListParagraph"/>
        <w:ind w:left="360"/>
      </w:pPr>
    </w:p>
    <w:p w:rsidR="00EF3B97" w:rsidRPr="00B203AA" w:rsidRDefault="00EF3B97" w:rsidP="00C1507C">
      <w:pPr>
        <w:pStyle w:val="ListParagraph"/>
        <w:ind w:left="360"/>
      </w:pPr>
    </w:p>
    <w:p w:rsidR="00EF3B97" w:rsidRDefault="00EF3B97" w:rsidP="00B203AA"/>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Default="00EF3B97" w:rsidP="004C557E"/>
    <w:p w:rsidR="00EF3B97" w:rsidRPr="006C3B03" w:rsidRDefault="00EF3B97" w:rsidP="006C3B03">
      <w:pPr>
        <w:pStyle w:val="ListParagraph"/>
        <w:numPr>
          <w:ilvl w:val="0"/>
          <w:numId w:val="3"/>
        </w:numPr>
        <w:rPr>
          <w:b/>
          <w:sz w:val="28"/>
          <w:szCs w:val="28"/>
        </w:rPr>
      </w:pPr>
      <w:r w:rsidRPr="009F264A">
        <w:rPr>
          <w:b/>
          <w:sz w:val="28"/>
          <w:szCs w:val="28"/>
        </w:rPr>
        <w:lastRenderedPageBreak/>
        <w:t xml:space="preserve">– </w:t>
      </w:r>
      <w:r w:rsidRPr="006C3B03">
        <w:rPr>
          <w:b/>
          <w:sz w:val="28"/>
          <w:szCs w:val="28"/>
        </w:rPr>
        <w:t>Introduction</w:t>
      </w:r>
    </w:p>
    <w:p w:rsidR="00EF3B97" w:rsidRPr="00E63692" w:rsidRDefault="00EF3B97" w:rsidP="009F264A">
      <w:pPr>
        <w:pStyle w:val="ListParagraph"/>
        <w:ind w:left="360"/>
      </w:pPr>
      <w:r>
        <w:t>The program to be tested is a framed out version of a Chinese checkers game for android. It contains three activities, the first with a button leading to the second, the second activity is a configuration screen for the game you wish to play it contains the options to set the number of players and their names it then launches the game activity which for the current phase contains a canvas with the game board drawn on it and buttons to confirm a players move and undo a move.</w:t>
      </w:r>
    </w:p>
    <w:p w:rsidR="00EF3B97" w:rsidRPr="006C3B03" w:rsidRDefault="00EF3B97" w:rsidP="009F264A">
      <w:pPr>
        <w:pStyle w:val="ListParagraph"/>
        <w:ind w:left="360"/>
        <w:rPr>
          <w:b/>
          <w:sz w:val="28"/>
          <w:szCs w:val="28"/>
        </w:rPr>
      </w:pPr>
    </w:p>
    <w:p w:rsidR="00EF3B97" w:rsidRPr="006C3B03" w:rsidRDefault="00EF3B97" w:rsidP="006C3B03">
      <w:pPr>
        <w:pStyle w:val="ListParagraph"/>
        <w:numPr>
          <w:ilvl w:val="0"/>
          <w:numId w:val="3"/>
        </w:numPr>
        <w:rPr>
          <w:b/>
          <w:sz w:val="28"/>
          <w:szCs w:val="28"/>
        </w:rPr>
      </w:pPr>
      <w:r w:rsidRPr="006C3B03">
        <w:rPr>
          <w:b/>
          <w:sz w:val="28"/>
          <w:szCs w:val="28"/>
        </w:rPr>
        <w:t xml:space="preserve">– Objectives </w:t>
      </w:r>
    </w:p>
    <w:p w:rsidR="00EF3B97" w:rsidRPr="00DE53E5" w:rsidRDefault="00EF3B97" w:rsidP="006C3B03">
      <w:pPr>
        <w:pStyle w:val="ListParagraph"/>
        <w:ind w:left="360"/>
      </w:pPr>
      <w:r>
        <w:t>Verify the current phase programming is functional and works consistently.</w:t>
      </w:r>
    </w:p>
    <w:p w:rsidR="00EF3B97" w:rsidRPr="00124B6F" w:rsidRDefault="00EF3B97" w:rsidP="00124B6F">
      <w:pPr>
        <w:pStyle w:val="ListParagraph"/>
        <w:ind w:left="1080"/>
      </w:pPr>
    </w:p>
    <w:p w:rsidR="00EF3B97" w:rsidRPr="009F264A" w:rsidRDefault="00EF3B97" w:rsidP="009F264A">
      <w:pPr>
        <w:pStyle w:val="ListParagraph"/>
        <w:numPr>
          <w:ilvl w:val="0"/>
          <w:numId w:val="3"/>
        </w:numPr>
        <w:rPr>
          <w:b/>
          <w:sz w:val="28"/>
          <w:szCs w:val="28"/>
        </w:rPr>
      </w:pPr>
      <w:r w:rsidRPr="009F264A">
        <w:rPr>
          <w:b/>
          <w:sz w:val="28"/>
          <w:szCs w:val="28"/>
        </w:rPr>
        <w:t xml:space="preserve">– Testing </w:t>
      </w:r>
      <w:r>
        <w:rPr>
          <w:b/>
          <w:sz w:val="28"/>
          <w:szCs w:val="28"/>
        </w:rPr>
        <w:t>Phases</w:t>
      </w:r>
    </w:p>
    <w:p w:rsidR="00EF3B97" w:rsidRDefault="00EF3B97" w:rsidP="009B3BA3">
      <w:pPr>
        <w:pStyle w:val="ListParagraph"/>
        <w:numPr>
          <w:ilvl w:val="1"/>
          <w:numId w:val="3"/>
        </w:numPr>
        <w:rPr>
          <w:b/>
          <w:sz w:val="28"/>
          <w:szCs w:val="28"/>
        </w:rPr>
      </w:pPr>
      <w:r>
        <w:rPr>
          <w:b/>
          <w:sz w:val="28"/>
          <w:szCs w:val="28"/>
        </w:rPr>
        <w:t xml:space="preserve"> - </w:t>
      </w:r>
      <w:r w:rsidRPr="009F264A">
        <w:rPr>
          <w:b/>
          <w:sz w:val="28"/>
          <w:szCs w:val="28"/>
        </w:rPr>
        <w:t>Unit Testin</w:t>
      </w:r>
      <w:r>
        <w:rPr>
          <w:b/>
          <w:sz w:val="28"/>
          <w:szCs w:val="28"/>
        </w:rPr>
        <w:t>g</w:t>
      </w:r>
    </w:p>
    <w:p w:rsidR="00EF3B97" w:rsidRDefault="00EF3B97" w:rsidP="009B3BA3">
      <w:pPr>
        <w:pStyle w:val="ListParagraph"/>
        <w:ind w:left="1080"/>
      </w:pPr>
      <w:r>
        <w:t>Each activity shall be tested separately</w:t>
      </w:r>
    </w:p>
    <w:p w:rsidR="00EF3B97" w:rsidRDefault="00EF3B97" w:rsidP="009B3BA3">
      <w:pPr>
        <w:pStyle w:val="ListParagraph"/>
        <w:ind w:left="1080"/>
      </w:pPr>
    </w:p>
    <w:p w:rsidR="00EF3B97" w:rsidRDefault="00B13736" w:rsidP="009B3BA3">
      <w:pPr>
        <w:pStyle w:val="ListParagraph"/>
        <w:numPr>
          <w:ilvl w:val="0"/>
          <w:numId w:val="9"/>
        </w:numPr>
      </w:pPr>
      <w:proofErr w:type="spellStart"/>
      <w:r>
        <w:t>MainActivity</w:t>
      </w:r>
      <w:proofErr w:type="spellEnd"/>
    </w:p>
    <w:p w:rsidR="00EF3B97" w:rsidRDefault="00EF3B97" w:rsidP="009B3BA3">
      <w:pPr>
        <w:pStyle w:val="ListParagraph"/>
        <w:numPr>
          <w:ilvl w:val="1"/>
          <w:numId w:val="9"/>
        </w:numPr>
      </w:pPr>
      <w:proofErr w:type="spellStart"/>
      <w:r>
        <w:t>hotseatConfigurationActivityButton</w:t>
      </w:r>
      <w:proofErr w:type="spellEnd"/>
    </w:p>
    <w:p w:rsidR="00EF3B97" w:rsidRDefault="00EF3B97" w:rsidP="009B3BA3">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B13736" w:rsidP="009B3BA3">
      <w:pPr>
        <w:pStyle w:val="ListParagraph"/>
        <w:numPr>
          <w:ilvl w:val="0"/>
          <w:numId w:val="9"/>
        </w:numPr>
      </w:pPr>
      <w:proofErr w:type="spellStart"/>
      <w:r>
        <w:t>HotSeatSetupActivity</w:t>
      </w:r>
      <w:proofErr w:type="spellEnd"/>
    </w:p>
    <w:p w:rsidR="00EF3B97" w:rsidRDefault="00EF3B97" w:rsidP="009B3BA3">
      <w:pPr>
        <w:pStyle w:val="ListParagraph"/>
        <w:numPr>
          <w:ilvl w:val="1"/>
          <w:numId w:val="9"/>
        </w:numPr>
      </w:pPr>
      <w:proofErr w:type="spellStart"/>
      <w:r>
        <w:t>hotseatTwoPlayerButton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2 input fields are presented</w:t>
      </w:r>
    </w:p>
    <w:p w:rsidR="00EF3B97" w:rsidRDefault="00EF3B97" w:rsidP="00310399">
      <w:pPr>
        <w:pStyle w:val="ListParagraph"/>
        <w:numPr>
          <w:ilvl w:val="1"/>
          <w:numId w:val="9"/>
        </w:numPr>
      </w:pPr>
      <w:proofErr w:type="spellStart"/>
      <w:r>
        <w:t>hotseatThreePlayerButton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3 input fields are presented</w:t>
      </w:r>
    </w:p>
    <w:p w:rsidR="00EF3B97" w:rsidRDefault="00EF3B97" w:rsidP="00310399">
      <w:pPr>
        <w:pStyle w:val="ListParagraph"/>
        <w:numPr>
          <w:ilvl w:val="1"/>
          <w:numId w:val="9"/>
        </w:numPr>
      </w:pPr>
      <w:proofErr w:type="spellStart"/>
      <w:r>
        <w:t>hotseatFourPlayerButton</w:t>
      </w:r>
      <w:proofErr w:type="spellEnd"/>
      <w:r>
        <w:t xml:space="preserve"> </w:t>
      </w:r>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4 input fields are presented</w:t>
      </w:r>
    </w:p>
    <w:p w:rsidR="00EF3B97" w:rsidRDefault="00EF3B97" w:rsidP="00310399">
      <w:pPr>
        <w:pStyle w:val="ListParagraph"/>
        <w:numPr>
          <w:ilvl w:val="1"/>
          <w:numId w:val="9"/>
        </w:numPr>
      </w:pPr>
      <w:proofErr w:type="spellStart"/>
      <w:r>
        <w:t>hotseatSixPlayerButton</w:t>
      </w:r>
      <w:proofErr w:type="spellEnd"/>
    </w:p>
    <w:p w:rsidR="00EF3B97" w:rsidRDefault="00EF3B97" w:rsidP="00310399">
      <w:pPr>
        <w:pStyle w:val="ListParagraph"/>
        <w:numPr>
          <w:ilvl w:val="2"/>
          <w:numId w:val="9"/>
        </w:numPr>
      </w:pPr>
      <w:r>
        <w:t xml:space="preserve">Verify </w:t>
      </w:r>
      <w:proofErr w:type="spellStart"/>
      <w:r>
        <w:t>isClickable</w:t>
      </w:r>
      <w:proofErr w:type="spellEnd"/>
    </w:p>
    <w:p w:rsidR="00EF3B97" w:rsidRDefault="00EF3B97" w:rsidP="00310399">
      <w:pPr>
        <w:pStyle w:val="ListParagraph"/>
        <w:numPr>
          <w:ilvl w:val="2"/>
          <w:numId w:val="9"/>
        </w:numPr>
      </w:pPr>
      <w:r>
        <w:t>Verify proper methods are being called</w:t>
      </w:r>
    </w:p>
    <w:p w:rsidR="00EF3B97" w:rsidRDefault="00EF3B97" w:rsidP="00310399">
      <w:pPr>
        <w:pStyle w:val="ListParagraph"/>
        <w:numPr>
          <w:ilvl w:val="2"/>
          <w:numId w:val="9"/>
        </w:numPr>
      </w:pPr>
      <w:r>
        <w:t>Verify 6 input fields are presented</w:t>
      </w:r>
    </w:p>
    <w:p w:rsidR="00EF3B97" w:rsidRDefault="00EF3B97" w:rsidP="008E1BD4">
      <w:pPr>
        <w:pStyle w:val="ListParagraph"/>
        <w:numPr>
          <w:ilvl w:val="1"/>
          <w:numId w:val="9"/>
        </w:numPr>
      </w:pPr>
      <w:proofErr w:type="spellStart"/>
      <w:r>
        <w:t>hotseatRedPlayerNameEditText</w:t>
      </w:r>
      <w:proofErr w:type="spellEnd"/>
    </w:p>
    <w:p w:rsidR="00EF3B97" w:rsidRDefault="00EF3B97" w:rsidP="008E1BD4">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hotseatGreenPlayerNameEditText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hotseatPurplePlayerNameEditText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hotseatBluePlayerNameEditText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hotseatYellowPlayerNameEditText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lastRenderedPageBreak/>
        <w:t>hotseatOrangePlayerNameEditText</w:t>
      </w:r>
      <w:proofErr w:type="spellEnd"/>
    </w:p>
    <w:p w:rsidR="00EF3B97" w:rsidRDefault="00EF3B97" w:rsidP="00D349AF">
      <w:pPr>
        <w:pStyle w:val="ListParagraph"/>
        <w:numPr>
          <w:ilvl w:val="2"/>
          <w:numId w:val="9"/>
        </w:numPr>
      </w:pPr>
      <w:r>
        <w:t xml:space="preserve">Verify accepts text </w:t>
      </w:r>
    </w:p>
    <w:p w:rsidR="00EF3B97" w:rsidRDefault="00EF3B97" w:rsidP="00D349AF">
      <w:pPr>
        <w:pStyle w:val="ListParagraph"/>
        <w:numPr>
          <w:ilvl w:val="1"/>
          <w:numId w:val="9"/>
        </w:numPr>
      </w:pPr>
      <w:proofErr w:type="spellStart"/>
      <w:r>
        <w:t>hotseatGameActivityButton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2"/>
          <w:numId w:val="9"/>
        </w:numPr>
      </w:pPr>
      <w:r>
        <w:t>Verify player name variables are being bundled to be passed</w:t>
      </w:r>
    </w:p>
    <w:p w:rsidR="00EF3B97" w:rsidRDefault="00EF3B97" w:rsidP="00D349AF">
      <w:pPr>
        <w:pStyle w:val="ListParagraph"/>
        <w:numPr>
          <w:ilvl w:val="2"/>
          <w:numId w:val="9"/>
        </w:numPr>
      </w:pPr>
      <w:r>
        <w:t>Verify intent is being generated and intent is being destroyed</w:t>
      </w:r>
    </w:p>
    <w:p w:rsidR="00EF3B97" w:rsidRDefault="00B13736" w:rsidP="00D349AF">
      <w:pPr>
        <w:pStyle w:val="ListParagraph"/>
        <w:numPr>
          <w:ilvl w:val="0"/>
          <w:numId w:val="9"/>
        </w:numPr>
      </w:pPr>
      <w:proofErr w:type="spellStart"/>
      <w:r>
        <w:t>GameBoardActivity</w:t>
      </w:r>
      <w:proofErr w:type="spellEnd"/>
    </w:p>
    <w:p w:rsidR="00EF3B97" w:rsidRDefault="00EF3B97" w:rsidP="00866D4E">
      <w:pPr>
        <w:pStyle w:val="ListParagraph"/>
        <w:numPr>
          <w:ilvl w:val="1"/>
          <w:numId w:val="9"/>
        </w:numPr>
      </w:pPr>
      <w:r>
        <w:t>Verify variables are being unwrapped from bundle</w:t>
      </w:r>
    </w:p>
    <w:p w:rsidR="00EF3B97" w:rsidRDefault="00EF3B97" w:rsidP="00D349AF">
      <w:pPr>
        <w:pStyle w:val="ListParagraph"/>
        <w:numPr>
          <w:ilvl w:val="1"/>
          <w:numId w:val="9"/>
        </w:numPr>
      </w:pPr>
      <w:proofErr w:type="spellStart"/>
      <w:r>
        <w:t>hotseatMoveResetButton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D349AF">
      <w:pPr>
        <w:pStyle w:val="ListParagraph"/>
        <w:numPr>
          <w:ilvl w:val="1"/>
          <w:numId w:val="9"/>
        </w:numPr>
      </w:pPr>
      <w:proofErr w:type="spellStart"/>
      <w:r>
        <w:t>hotseatMoveDoneButton</w:t>
      </w:r>
      <w:proofErr w:type="spellEnd"/>
    </w:p>
    <w:p w:rsidR="00EF3B97" w:rsidRDefault="00EF3B97" w:rsidP="00D349AF">
      <w:pPr>
        <w:pStyle w:val="ListParagraph"/>
        <w:numPr>
          <w:ilvl w:val="2"/>
          <w:numId w:val="9"/>
        </w:numPr>
      </w:pPr>
      <w:r>
        <w:t xml:space="preserve">Verify </w:t>
      </w:r>
      <w:proofErr w:type="spellStart"/>
      <w:r>
        <w:t>isClickable</w:t>
      </w:r>
      <w:proofErr w:type="spellEnd"/>
    </w:p>
    <w:p w:rsidR="00EF3B97" w:rsidRDefault="00EF3B97" w:rsidP="00D349AF">
      <w:pPr>
        <w:pStyle w:val="ListParagraph"/>
        <w:numPr>
          <w:ilvl w:val="2"/>
          <w:numId w:val="9"/>
        </w:numPr>
      </w:pPr>
      <w:r>
        <w:t>Verify proper methods are being called</w:t>
      </w:r>
    </w:p>
    <w:p w:rsidR="00EF3B97" w:rsidRDefault="00EF3B97" w:rsidP="00091126">
      <w:pPr>
        <w:pStyle w:val="ListParagraph"/>
        <w:ind w:left="3240"/>
      </w:pPr>
    </w:p>
    <w:p w:rsidR="00EF3B97" w:rsidRDefault="00EF3B97" w:rsidP="009F264A">
      <w:pPr>
        <w:pStyle w:val="ListParagraph"/>
        <w:numPr>
          <w:ilvl w:val="1"/>
          <w:numId w:val="3"/>
        </w:numPr>
        <w:rPr>
          <w:b/>
          <w:sz w:val="28"/>
          <w:szCs w:val="28"/>
        </w:rPr>
      </w:pPr>
      <w:r>
        <w:rPr>
          <w:b/>
          <w:sz w:val="28"/>
          <w:szCs w:val="28"/>
        </w:rPr>
        <w:t xml:space="preserve">- </w:t>
      </w:r>
      <w:r w:rsidRPr="009F264A">
        <w:rPr>
          <w:b/>
          <w:sz w:val="28"/>
          <w:szCs w:val="28"/>
        </w:rPr>
        <w:t>Integration Testing</w:t>
      </w:r>
    </w:p>
    <w:p w:rsidR="00EF3B97" w:rsidRDefault="00EF3B97" w:rsidP="00866D4E">
      <w:pPr>
        <w:pStyle w:val="ListParagraph"/>
        <w:numPr>
          <w:ilvl w:val="0"/>
          <w:numId w:val="10"/>
        </w:numPr>
      </w:pPr>
      <w:r>
        <w:t>Home Activity and  Hot Seat Configuration Activity Joined</w:t>
      </w:r>
    </w:p>
    <w:p w:rsidR="00EF3B97" w:rsidRDefault="00EF3B97" w:rsidP="00866D4E">
      <w:pPr>
        <w:pStyle w:val="ListParagraph"/>
        <w:numPr>
          <w:ilvl w:val="1"/>
          <w:numId w:val="10"/>
        </w:numPr>
      </w:pPr>
      <w:r>
        <w:t xml:space="preserve">Unit Tests are redone </w:t>
      </w:r>
    </w:p>
    <w:p w:rsidR="00EF3B97" w:rsidRDefault="00EF3B97" w:rsidP="00B45923">
      <w:pPr>
        <w:pStyle w:val="ListParagraph"/>
        <w:numPr>
          <w:ilvl w:val="1"/>
          <w:numId w:val="10"/>
        </w:numPr>
      </w:pPr>
      <w:r>
        <w:t>Verify transition between activities are functional</w:t>
      </w:r>
    </w:p>
    <w:p w:rsidR="00EF3B97" w:rsidRDefault="00EF3B97" w:rsidP="00B45923">
      <w:pPr>
        <w:pStyle w:val="ListParagraph"/>
        <w:numPr>
          <w:ilvl w:val="0"/>
          <w:numId w:val="10"/>
        </w:numPr>
      </w:pPr>
      <w:r>
        <w:t>Home Activity and  Hot Seat Configuration Activity and Hot Seat Game Joined</w:t>
      </w:r>
    </w:p>
    <w:p w:rsidR="00EF3B97" w:rsidRDefault="00EF3B97" w:rsidP="00B45923">
      <w:pPr>
        <w:pStyle w:val="ListParagraph"/>
        <w:numPr>
          <w:ilvl w:val="1"/>
          <w:numId w:val="10"/>
        </w:numPr>
      </w:pPr>
      <w:r>
        <w:t>Unit Tests are redone on each activity</w:t>
      </w:r>
    </w:p>
    <w:p w:rsidR="00EF3B97" w:rsidRDefault="00EF3B97" w:rsidP="00B45923">
      <w:pPr>
        <w:pStyle w:val="ListParagraph"/>
        <w:numPr>
          <w:ilvl w:val="1"/>
          <w:numId w:val="10"/>
        </w:numPr>
      </w:pPr>
      <w:r>
        <w:t xml:space="preserve">Verify transitions between activities are functional </w:t>
      </w:r>
    </w:p>
    <w:p w:rsidR="00EF3B97" w:rsidRPr="00866D4E" w:rsidRDefault="00EF3B97" w:rsidP="00091126">
      <w:pPr>
        <w:pStyle w:val="ListParagraph"/>
        <w:ind w:left="2520"/>
      </w:pPr>
    </w:p>
    <w:p w:rsidR="00EF3B97" w:rsidRDefault="00EF3B97" w:rsidP="00B45923">
      <w:pPr>
        <w:pStyle w:val="ListParagraph"/>
        <w:numPr>
          <w:ilvl w:val="1"/>
          <w:numId w:val="3"/>
        </w:numPr>
        <w:rPr>
          <w:b/>
          <w:sz w:val="28"/>
          <w:szCs w:val="28"/>
        </w:rPr>
      </w:pPr>
      <w:r>
        <w:rPr>
          <w:b/>
          <w:sz w:val="28"/>
          <w:szCs w:val="28"/>
        </w:rPr>
        <w:t xml:space="preserve"> - </w:t>
      </w:r>
      <w:r w:rsidRPr="009F264A">
        <w:rPr>
          <w:b/>
          <w:sz w:val="28"/>
          <w:szCs w:val="28"/>
        </w:rPr>
        <w:t xml:space="preserve">Performance and Stress Testing </w:t>
      </w:r>
    </w:p>
    <w:p w:rsidR="00EF3B97" w:rsidRDefault="00EF3B97" w:rsidP="00B45923">
      <w:pPr>
        <w:pStyle w:val="ListParagraph"/>
        <w:numPr>
          <w:ilvl w:val="2"/>
          <w:numId w:val="3"/>
        </w:numPr>
        <w:rPr>
          <w:b/>
          <w:sz w:val="28"/>
          <w:szCs w:val="28"/>
        </w:rPr>
      </w:pPr>
      <w:r w:rsidRPr="00B45923">
        <w:rPr>
          <w:b/>
          <w:sz w:val="28"/>
          <w:szCs w:val="28"/>
        </w:rPr>
        <w:t>Performance</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 xml:space="preserve">Under &lt; </w:t>
      </w:r>
      <w:r w:rsidR="00F81827">
        <w:t xml:space="preserve">500ms </w:t>
      </w:r>
      <w:r>
        <w:t>response time for buttons</w:t>
      </w:r>
    </w:p>
    <w:p w:rsidR="00EF3B97" w:rsidRPr="00B45923" w:rsidRDefault="00EF3B97" w:rsidP="00B45923">
      <w:pPr>
        <w:pStyle w:val="ListParagraph"/>
        <w:numPr>
          <w:ilvl w:val="1"/>
          <w:numId w:val="12"/>
        </w:numPr>
        <w:rPr>
          <w:b/>
          <w:sz w:val="28"/>
          <w:szCs w:val="28"/>
        </w:rPr>
      </w:pPr>
      <w:r>
        <w:t>Under &lt;</w:t>
      </w:r>
      <w:r w:rsidR="00F81827">
        <w:t xml:space="preserve"> 3 seconds</w:t>
      </w:r>
      <w:r>
        <w:t xml:space="preserve"> response time for activity transition</w:t>
      </w:r>
    </w:p>
    <w:p w:rsidR="00EF3B97" w:rsidRDefault="00EF3B97" w:rsidP="00B45923">
      <w:pPr>
        <w:pStyle w:val="ListParagraph"/>
        <w:numPr>
          <w:ilvl w:val="2"/>
          <w:numId w:val="3"/>
        </w:numPr>
        <w:rPr>
          <w:b/>
          <w:sz w:val="28"/>
          <w:szCs w:val="28"/>
        </w:rPr>
      </w:pPr>
      <w:r>
        <w:rPr>
          <w:b/>
          <w:sz w:val="28"/>
          <w:szCs w:val="28"/>
        </w:rPr>
        <w:t>Stress Test</w:t>
      </w:r>
    </w:p>
    <w:p w:rsidR="00EF3B97" w:rsidRPr="00B45923" w:rsidRDefault="00EF3B97" w:rsidP="00B45923">
      <w:pPr>
        <w:pStyle w:val="ListParagraph"/>
        <w:numPr>
          <w:ilvl w:val="0"/>
          <w:numId w:val="12"/>
        </w:numPr>
        <w:rPr>
          <w:b/>
          <w:sz w:val="28"/>
          <w:szCs w:val="28"/>
        </w:rPr>
      </w:pPr>
      <w:r>
        <w:t>Home Activity and  Hot Seat Configuration Activity and Hot Seat Game</w:t>
      </w:r>
    </w:p>
    <w:p w:rsidR="00EF3B97" w:rsidRPr="00B45923" w:rsidRDefault="00EF3B97" w:rsidP="00B45923">
      <w:pPr>
        <w:pStyle w:val="ListParagraph"/>
        <w:numPr>
          <w:ilvl w:val="1"/>
          <w:numId w:val="12"/>
        </w:numPr>
        <w:rPr>
          <w:b/>
          <w:sz w:val="28"/>
          <w:szCs w:val="28"/>
        </w:rPr>
      </w:pPr>
      <w:r>
        <w:t>Verify constant switching between activities does not cause instability</w:t>
      </w:r>
    </w:p>
    <w:p w:rsidR="00EF3B97" w:rsidRPr="00B45923" w:rsidRDefault="00EF3B97" w:rsidP="00B45923">
      <w:pPr>
        <w:pStyle w:val="ListParagraph"/>
        <w:numPr>
          <w:ilvl w:val="1"/>
          <w:numId w:val="12"/>
        </w:numPr>
        <w:rPr>
          <w:b/>
          <w:sz w:val="28"/>
          <w:szCs w:val="28"/>
        </w:rPr>
      </w:pPr>
      <w:r>
        <w:t>Verify multiple button clicks does not cause instability</w:t>
      </w:r>
    </w:p>
    <w:p w:rsidR="00EF3B97" w:rsidRPr="00091126" w:rsidRDefault="00EF3B97" w:rsidP="00B45923">
      <w:pPr>
        <w:pStyle w:val="ListParagraph"/>
        <w:numPr>
          <w:ilvl w:val="1"/>
          <w:numId w:val="12"/>
        </w:numPr>
        <w:rPr>
          <w:b/>
          <w:sz w:val="28"/>
          <w:szCs w:val="28"/>
        </w:rPr>
      </w:pPr>
      <w:r>
        <w:t>Verify repetitive button clicks does not cause instability</w:t>
      </w:r>
    </w:p>
    <w:p w:rsidR="00EF3B97" w:rsidRPr="00B45923" w:rsidRDefault="00EF3B97" w:rsidP="00091126">
      <w:pPr>
        <w:pStyle w:val="ListParagraph"/>
        <w:ind w:left="3600"/>
        <w:rPr>
          <w:b/>
          <w:sz w:val="28"/>
          <w:szCs w:val="28"/>
        </w:rPr>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Regression Testing</w:t>
      </w:r>
    </w:p>
    <w:p w:rsidR="00EF3B97" w:rsidRDefault="00EF3B97" w:rsidP="00B45923">
      <w:pPr>
        <w:pStyle w:val="ListParagraph"/>
        <w:ind w:left="1080"/>
      </w:pPr>
      <w:r>
        <w:t>N/A</w:t>
      </w:r>
    </w:p>
    <w:p w:rsidR="00AE6A49" w:rsidRPr="00B45923" w:rsidRDefault="00AE6A49" w:rsidP="00B45923">
      <w:pPr>
        <w:pStyle w:val="ListParagraph"/>
        <w:ind w:left="1080"/>
      </w:pPr>
    </w:p>
    <w:p w:rsidR="00EF3B97" w:rsidRDefault="00EF3B97" w:rsidP="009F264A">
      <w:pPr>
        <w:pStyle w:val="ListParagraph"/>
        <w:numPr>
          <w:ilvl w:val="1"/>
          <w:numId w:val="3"/>
        </w:numPr>
        <w:rPr>
          <w:b/>
          <w:sz w:val="28"/>
          <w:szCs w:val="28"/>
        </w:rPr>
      </w:pPr>
      <w:r>
        <w:rPr>
          <w:b/>
          <w:sz w:val="28"/>
          <w:szCs w:val="28"/>
        </w:rPr>
        <w:t xml:space="preserve"> - </w:t>
      </w:r>
      <w:r w:rsidRPr="009F264A">
        <w:rPr>
          <w:b/>
          <w:sz w:val="28"/>
          <w:szCs w:val="28"/>
        </w:rPr>
        <w:t>Ease of Use Testing</w:t>
      </w:r>
    </w:p>
    <w:p w:rsidR="00EF3B97" w:rsidRDefault="00EF3B97" w:rsidP="00867DBD">
      <w:pPr>
        <w:pStyle w:val="ListParagraph"/>
        <w:ind w:left="1080"/>
      </w:pPr>
      <w:r>
        <w:t>A focus group shall be assembled and given access to the functioning application they will also be given a set of tasks to accomplish. Each member of the focus group shall</w:t>
      </w:r>
      <w:r w:rsidR="00AE6A49">
        <w:t xml:space="preserve"> </w:t>
      </w:r>
      <w:r>
        <w:lastRenderedPageBreak/>
        <w:t>then fill out an Ease of Use Testing Form (Appendix B</w:t>
      </w:r>
      <w:proofErr w:type="gramStart"/>
      <w:r>
        <w:t>) .</w:t>
      </w:r>
      <w:proofErr w:type="gramEnd"/>
      <w:r>
        <w:t xml:space="preserve"> The forms will then be tallied and actions shall be taken in accordance with the results.</w:t>
      </w:r>
    </w:p>
    <w:p w:rsidR="00EF3B97" w:rsidRPr="00867DBD" w:rsidRDefault="00EF3B97" w:rsidP="00867DBD">
      <w:pPr>
        <w:pStyle w:val="ListParagraph"/>
        <w:ind w:left="1080"/>
      </w:pPr>
    </w:p>
    <w:p w:rsidR="00EF3B97" w:rsidRDefault="00EF3B97" w:rsidP="002A5115">
      <w:pPr>
        <w:pStyle w:val="ListParagraph"/>
        <w:numPr>
          <w:ilvl w:val="1"/>
          <w:numId w:val="3"/>
        </w:numPr>
        <w:rPr>
          <w:b/>
          <w:sz w:val="28"/>
          <w:szCs w:val="28"/>
        </w:rPr>
      </w:pPr>
      <w:r>
        <w:rPr>
          <w:b/>
          <w:sz w:val="28"/>
          <w:szCs w:val="28"/>
        </w:rPr>
        <w:t xml:space="preserve"> - </w:t>
      </w:r>
      <w:r w:rsidRPr="009F264A">
        <w:rPr>
          <w:b/>
          <w:sz w:val="28"/>
          <w:szCs w:val="28"/>
        </w:rPr>
        <w:t>Acceptance Testing</w:t>
      </w:r>
    </w:p>
    <w:p w:rsidR="00EF3B97" w:rsidRDefault="00EF3B97" w:rsidP="00AE6A49">
      <w:pPr>
        <w:pStyle w:val="ListParagraph"/>
        <w:ind w:left="1080"/>
      </w:pPr>
      <w:r>
        <w:t xml:space="preserve">Team Leader to be </w:t>
      </w:r>
      <w:proofErr w:type="gramStart"/>
      <w:r>
        <w:t>determine</w:t>
      </w:r>
      <w:proofErr w:type="gramEnd"/>
      <w:r>
        <w:t>.</w:t>
      </w:r>
    </w:p>
    <w:p w:rsidR="00AE6A49" w:rsidRPr="00AE6A49" w:rsidRDefault="00AE6A49" w:rsidP="00AE6A49">
      <w:pPr>
        <w:pStyle w:val="ListParagraph"/>
        <w:ind w:left="1080"/>
      </w:pPr>
    </w:p>
    <w:p w:rsidR="00EF3B97" w:rsidRDefault="00EF3B97" w:rsidP="00DC232D">
      <w:pPr>
        <w:pStyle w:val="ListParagraph"/>
        <w:numPr>
          <w:ilvl w:val="0"/>
          <w:numId w:val="3"/>
        </w:numPr>
        <w:rPr>
          <w:b/>
          <w:sz w:val="28"/>
          <w:szCs w:val="28"/>
        </w:rPr>
      </w:pPr>
      <w:r w:rsidRPr="009F264A">
        <w:rPr>
          <w:b/>
          <w:sz w:val="28"/>
          <w:szCs w:val="28"/>
        </w:rPr>
        <w:t>– Testing Feedback Procedure</w:t>
      </w:r>
    </w:p>
    <w:p w:rsidR="00EF3B97" w:rsidRPr="009B3BA3" w:rsidRDefault="00EF3B97" w:rsidP="009B3BA3">
      <w:pPr>
        <w:pStyle w:val="ListParagraph"/>
        <w:ind w:left="360"/>
        <w:rPr>
          <w:b/>
          <w:sz w:val="28"/>
          <w:szCs w:val="28"/>
        </w:rPr>
      </w:pPr>
      <w:r>
        <w:t xml:space="preserve">At the end of each test phase or immediately following a failure of an in phase test, a Test Feedback Form (Appendix </w:t>
      </w:r>
      <w:r w:rsidR="00800B04">
        <w:t xml:space="preserve">A) shall be generated. The feedback form will be generated as an issue on </w:t>
      </w:r>
      <w:proofErr w:type="spellStart"/>
      <w:r w:rsidR="00800B04">
        <w:t>GitHub</w:t>
      </w:r>
      <w:proofErr w:type="spellEnd"/>
      <w:r w:rsidR="00800B04">
        <w:t xml:space="preserve"> with the contents of the Appendix A. Further action shall </w:t>
      </w:r>
      <w:r w:rsidR="00A0046D">
        <w:t>be determined on case bases.</w:t>
      </w:r>
      <w:r w:rsidR="00201C1F">
        <w:t xml:space="preserve"> However failures for unit tests at the developer level are not required to generate a test feedback form, only passes specified in this document at the unit test phase are required to be documented with a test feedback form.</w:t>
      </w:r>
    </w:p>
    <w:p w:rsidR="00EF3B97" w:rsidRPr="009F264A" w:rsidRDefault="00EF3B97" w:rsidP="00201C1F">
      <w:pPr>
        <w:jc w:val="center"/>
        <w:rPr>
          <w:b/>
          <w:sz w:val="28"/>
          <w:szCs w:val="28"/>
        </w:rPr>
      </w:pPr>
    </w:p>
    <w:p w:rsidR="00EF3B97" w:rsidRPr="009F264A" w:rsidRDefault="00EF3B97" w:rsidP="009F264A">
      <w:pPr>
        <w:pStyle w:val="ListParagraph"/>
        <w:numPr>
          <w:ilvl w:val="0"/>
          <w:numId w:val="3"/>
        </w:numPr>
        <w:rPr>
          <w:b/>
          <w:sz w:val="28"/>
          <w:szCs w:val="28"/>
        </w:rPr>
      </w:pPr>
      <w:r w:rsidRPr="009F264A">
        <w:rPr>
          <w:b/>
          <w:sz w:val="28"/>
          <w:szCs w:val="28"/>
        </w:rPr>
        <w:t>– Features To Be Tested</w:t>
      </w:r>
    </w:p>
    <w:p w:rsidR="00EF3B97" w:rsidRDefault="00B13736" w:rsidP="00D00366">
      <w:pPr>
        <w:pStyle w:val="ListParagraph"/>
        <w:numPr>
          <w:ilvl w:val="0"/>
          <w:numId w:val="4"/>
        </w:numPr>
      </w:pPr>
      <w:proofErr w:type="spellStart"/>
      <w:r>
        <w:t>MainActivity</w:t>
      </w:r>
      <w:proofErr w:type="spellEnd"/>
    </w:p>
    <w:p w:rsidR="00EF3B97" w:rsidRDefault="00EF3B97" w:rsidP="00D00366">
      <w:pPr>
        <w:pStyle w:val="ListParagraph"/>
        <w:numPr>
          <w:ilvl w:val="1"/>
          <w:numId w:val="4"/>
        </w:numPr>
      </w:pPr>
      <w:r>
        <w:t>Button Functionality</w:t>
      </w:r>
    </w:p>
    <w:p w:rsidR="00EF3B97" w:rsidRDefault="00EF3B97" w:rsidP="00D00366">
      <w:pPr>
        <w:pStyle w:val="ListParagraph"/>
        <w:numPr>
          <w:ilvl w:val="1"/>
          <w:numId w:val="4"/>
        </w:numPr>
      </w:pPr>
      <w:r>
        <w:t>Transition To Hot Seat Configuration Activity</w:t>
      </w:r>
    </w:p>
    <w:p w:rsidR="00EF3B97" w:rsidRDefault="00B13736" w:rsidP="00D00366">
      <w:pPr>
        <w:pStyle w:val="ListParagraph"/>
        <w:numPr>
          <w:ilvl w:val="0"/>
          <w:numId w:val="4"/>
        </w:numPr>
      </w:pPr>
      <w:proofErr w:type="spellStart"/>
      <w:r>
        <w:t>HotSeatSetupActivity</w:t>
      </w:r>
      <w:proofErr w:type="spellEnd"/>
    </w:p>
    <w:p w:rsidR="00EF3B97" w:rsidRDefault="00EF3B97" w:rsidP="00D00366">
      <w:pPr>
        <w:pStyle w:val="ListParagraph"/>
        <w:numPr>
          <w:ilvl w:val="1"/>
          <w:numId w:val="4"/>
        </w:numPr>
      </w:pPr>
      <w:r>
        <w:t>Buttons Functionality</w:t>
      </w:r>
    </w:p>
    <w:p w:rsidR="00EF3B97" w:rsidRDefault="00EF3B97" w:rsidP="00D00366">
      <w:pPr>
        <w:pStyle w:val="ListParagraph"/>
        <w:numPr>
          <w:ilvl w:val="1"/>
          <w:numId w:val="4"/>
        </w:numPr>
      </w:pPr>
      <w:proofErr w:type="spellStart"/>
      <w:r>
        <w:t>EditText</w:t>
      </w:r>
      <w:proofErr w:type="spellEnd"/>
      <w:r>
        <w:t xml:space="preserve"> Functionality</w:t>
      </w:r>
    </w:p>
    <w:p w:rsidR="00EF3B97" w:rsidRDefault="00EF3B97" w:rsidP="00D00366">
      <w:pPr>
        <w:pStyle w:val="ListParagraph"/>
        <w:numPr>
          <w:ilvl w:val="1"/>
          <w:numId w:val="4"/>
        </w:numPr>
      </w:pPr>
      <w:r>
        <w:t>Transition To Hot Seat Game Activity</w:t>
      </w:r>
    </w:p>
    <w:p w:rsidR="00EF3B97" w:rsidRDefault="00B13736" w:rsidP="00D00366">
      <w:pPr>
        <w:pStyle w:val="ListParagraph"/>
        <w:numPr>
          <w:ilvl w:val="0"/>
          <w:numId w:val="4"/>
        </w:numPr>
      </w:pPr>
      <w:proofErr w:type="spellStart"/>
      <w:r>
        <w:t>GameBoardActivity</w:t>
      </w:r>
      <w:proofErr w:type="spellEnd"/>
    </w:p>
    <w:p w:rsidR="00EF3B97" w:rsidRDefault="00EF3B97" w:rsidP="00D00366">
      <w:pPr>
        <w:pStyle w:val="ListParagraph"/>
        <w:numPr>
          <w:ilvl w:val="1"/>
          <w:numId w:val="4"/>
        </w:numPr>
      </w:pPr>
      <w:r>
        <w:t>Buttons Functionality</w:t>
      </w:r>
    </w:p>
    <w:p w:rsidR="00EF3B97" w:rsidRPr="009F264A" w:rsidRDefault="00EF3B97" w:rsidP="00D00366">
      <w:pPr>
        <w:pStyle w:val="ListParagraph"/>
        <w:ind w:left="1080"/>
        <w:rPr>
          <w:b/>
          <w:sz w:val="28"/>
          <w:szCs w:val="28"/>
        </w:rPr>
      </w:pPr>
    </w:p>
    <w:p w:rsidR="00EF3B97" w:rsidRDefault="00EF3B97" w:rsidP="009F264A">
      <w:pPr>
        <w:pStyle w:val="ListParagraph"/>
        <w:numPr>
          <w:ilvl w:val="0"/>
          <w:numId w:val="3"/>
        </w:numPr>
        <w:rPr>
          <w:b/>
          <w:sz w:val="28"/>
          <w:szCs w:val="28"/>
        </w:rPr>
      </w:pPr>
      <w:r w:rsidRPr="009F264A">
        <w:rPr>
          <w:b/>
          <w:sz w:val="28"/>
          <w:szCs w:val="28"/>
        </w:rPr>
        <w:t>– Features Not To Be Tested</w:t>
      </w:r>
    </w:p>
    <w:p w:rsidR="00EF3B97" w:rsidRDefault="00EF3B97" w:rsidP="00F71784">
      <w:pPr>
        <w:ind w:left="360"/>
      </w:pPr>
      <w:r>
        <w:t>N/A</w:t>
      </w:r>
    </w:p>
    <w:p w:rsidR="00AE6A49" w:rsidRPr="00F71784" w:rsidRDefault="00AE6A49" w:rsidP="00F71784">
      <w:pPr>
        <w:ind w:left="360"/>
      </w:pPr>
    </w:p>
    <w:p w:rsidR="00EF3B97" w:rsidRPr="009F264A" w:rsidRDefault="00EF3B97" w:rsidP="009F264A">
      <w:pPr>
        <w:pStyle w:val="ListParagraph"/>
        <w:numPr>
          <w:ilvl w:val="0"/>
          <w:numId w:val="3"/>
        </w:numPr>
        <w:rPr>
          <w:b/>
          <w:sz w:val="28"/>
          <w:szCs w:val="28"/>
        </w:rPr>
      </w:pPr>
      <w:r w:rsidRPr="009F264A">
        <w:rPr>
          <w:b/>
          <w:sz w:val="28"/>
          <w:szCs w:val="28"/>
        </w:rPr>
        <w:t>– Dependencies</w:t>
      </w:r>
    </w:p>
    <w:p w:rsidR="00EF3B97" w:rsidRPr="00403CDF" w:rsidRDefault="00EF3B97" w:rsidP="00573DF8">
      <w:pPr>
        <w:ind w:firstLine="360"/>
      </w:pPr>
      <w:proofErr w:type="gramStart"/>
      <w:r>
        <w:t>Availability of classes and modules for current phase.</w:t>
      </w:r>
      <w:proofErr w:type="gramEnd"/>
    </w:p>
    <w:p w:rsidR="00EF3B97" w:rsidRPr="009F264A" w:rsidRDefault="00EF3B97" w:rsidP="009F264A">
      <w:pPr>
        <w:pStyle w:val="ListParagraph"/>
        <w:rPr>
          <w:b/>
          <w:sz w:val="28"/>
          <w:szCs w:val="28"/>
        </w:rPr>
      </w:pPr>
    </w:p>
    <w:p w:rsidR="00EF3B97" w:rsidRPr="00C1507C" w:rsidRDefault="00EF3B97" w:rsidP="009F264A">
      <w:pPr>
        <w:pStyle w:val="ListParagraph"/>
        <w:numPr>
          <w:ilvl w:val="0"/>
          <w:numId w:val="3"/>
        </w:numPr>
        <w:rPr>
          <w:b/>
          <w:sz w:val="28"/>
          <w:szCs w:val="28"/>
        </w:rPr>
      </w:pPr>
      <w:r w:rsidRPr="00C1507C">
        <w:rPr>
          <w:b/>
          <w:sz w:val="28"/>
          <w:szCs w:val="28"/>
        </w:rPr>
        <w:t>– Tools</w:t>
      </w:r>
    </w:p>
    <w:p w:rsidR="00EF3B97" w:rsidRDefault="00EF3B97" w:rsidP="00403CDF">
      <w:pPr>
        <w:ind w:left="360"/>
      </w:pPr>
      <w:r w:rsidRPr="00403CDF">
        <w:t>Eclipse</w:t>
      </w:r>
    </w:p>
    <w:p w:rsidR="00EF3B97" w:rsidRDefault="00EF3B97" w:rsidP="00403CDF">
      <w:pPr>
        <w:ind w:left="360"/>
      </w:pPr>
      <w:proofErr w:type="spellStart"/>
      <w:r>
        <w:t>JUnit</w:t>
      </w:r>
      <w:proofErr w:type="spellEnd"/>
      <w:r>
        <w:t xml:space="preserve"> API</w:t>
      </w:r>
    </w:p>
    <w:p w:rsidR="00EF3B97" w:rsidRDefault="00EF3B97" w:rsidP="00C1507C">
      <w:pPr>
        <w:ind w:left="360"/>
      </w:pPr>
      <w:r>
        <w:t>Android Testing API</w:t>
      </w:r>
    </w:p>
    <w:p w:rsidR="00EF3B97" w:rsidRDefault="00EF3B97"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6057A4" w:rsidRDefault="006057A4" w:rsidP="00C1507C">
      <w:pPr>
        <w:ind w:left="360"/>
      </w:pPr>
    </w:p>
    <w:p w:rsidR="00EF3B97" w:rsidRDefault="00EF3B97" w:rsidP="009F264A">
      <w:pPr>
        <w:pStyle w:val="ListParagraph"/>
        <w:numPr>
          <w:ilvl w:val="0"/>
          <w:numId w:val="3"/>
        </w:numPr>
        <w:rPr>
          <w:b/>
          <w:sz w:val="28"/>
          <w:szCs w:val="28"/>
        </w:rPr>
      </w:pPr>
      <w:r>
        <w:rPr>
          <w:b/>
          <w:sz w:val="28"/>
          <w:szCs w:val="28"/>
        </w:rPr>
        <w:lastRenderedPageBreak/>
        <w:t>- Approvals</w:t>
      </w:r>
    </w:p>
    <w:p w:rsidR="006057A4" w:rsidRPr="00F71784" w:rsidRDefault="006057A4" w:rsidP="006057A4">
      <w:pPr>
        <w:pStyle w:val="ListParagraph"/>
        <w:ind w:left="360"/>
        <w:rPr>
          <w:b/>
          <w:sz w:val="28"/>
          <w:szCs w:val="28"/>
        </w:rPr>
      </w:pPr>
    </w:p>
    <w:tbl>
      <w:tblPr>
        <w:tblW w:w="10188" w:type="dxa"/>
        <w:tblLayout w:type="fixed"/>
        <w:tblLook w:val="00A0"/>
      </w:tblPr>
      <w:tblGrid>
        <w:gridCol w:w="2448"/>
        <w:gridCol w:w="2340"/>
        <w:gridCol w:w="3870"/>
        <w:gridCol w:w="1530"/>
      </w:tblGrid>
      <w:tr w:rsidR="00EF3B97" w:rsidRPr="00C75DD8" w:rsidTr="00C75DD8">
        <w:tc>
          <w:tcPr>
            <w:tcW w:w="2448" w:type="dxa"/>
          </w:tcPr>
          <w:p w:rsidR="00EF3B97" w:rsidRPr="00C75DD8" w:rsidRDefault="00EF3B97" w:rsidP="00C75DD8">
            <w:pPr>
              <w:jc w:val="center"/>
            </w:pPr>
            <w:r w:rsidRPr="00C75DD8">
              <w:t>Name</w:t>
            </w:r>
          </w:p>
        </w:tc>
        <w:tc>
          <w:tcPr>
            <w:tcW w:w="2340" w:type="dxa"/>
          </w:tcPr>
          <w:p w:rsidR="00EF3B97" w:rsidRPr="00C75DD8" w:rsidRDefault="00EF3B97" w:rsidP="00C75DD8">
            <w:pPr>
              <w:jc w:val="center"/>
            </w:pPr>
            <w:r w:rsidRPr="00C75DD8">
              <w:t>Project Role</w:t>
            </w:r>
          </w:p>
        </w:tc>
        <w:tc>
          <w:tcPr>
            <w:tcW w:w="3870" w:type="dxa"/>
          </w:tcPr>
          <w:p w:rsidR="00EF3B97" w:rsidRPr="00C75DD8" w:rsidRDefault="00EF3B97" w:rsidP="00C75DD8">
            <w:pPr>
              <w:jc w:val="center"/>
            </w:pPr>
            <w:r w:rsidRPr="00C75DD8">
              <w:t>Signature</w:t>
            </w:r>
          </w:p>
        </w:tc>
        <w:tc>
          <w:tcPr>
            <w:tcW w:w="1530" w:type="dxa"/>
          </w:tcPr>
          <w:p w:rsidR="00EF3B97" w:rsidRPr="00C75DD8" w:rsidRDefault="00EF3B97" w:rsidP="00C75DD8">
            <w:pPr>
              <w:jc w:val="center"/>
            </w:pPr>
            <w:r w:rsidRPr="00C75DD8">
              <w:t>Date</w:t>
            </w:r>
          </w:p>
          <w:p w:rsidR="00EF3B97" w:rsidRPr="00C75DD8" w:rsidRDefault="00EF3B97" w:rsidP="00C75DD8">
            <w:pPr>
              <w:jc w:val="center"/>
            </w:pPr>
          </w:p>
        </w:tc>
      </w:tr>
      <w:tr w:rsidR="00EF3B97" w:rsidRPr="00C75DD8" w:rsidTr="00C75DD8">
        <w:tc>
          <w:tcPr>
            <w:tcW w:w="2448" w:type="dxa"/>
          </w:tcPr>
          <w:p w:rsidR="00EF3B97" w:rsidRPr="00C75DD8" w:rsidRDefault="00EF3B97" w:rsidP="009F264A">
            <w:r w:rsidRPr="00C75DD8">
              <w:t>1. Curtis Smith</w:t>
            </w:r>
          </w:p>
          <w:p w:rsidR="00EF3B97" w:rsidRPr="00C75DD8" w:rsidRDefault="00EF3B97" w:rsidP="009F264A"/>
        </w:tc>
        <w:tc>
          <w:tcPr>
            <w:tcW w:w="2340" w:type="dxa"/>
          </w:tcPr>
          <w:p w:rsidR="00EF3B97" w:rsidRPr="00C75DD8" w:rsidRDefault="00EF3B97" w:rsidP="00C75DD8">
            <w:pPr>
              <w:jc w:val="center"/>
            </w:pPr>
            <w:r w:rsidRPr="00C75DD8">
              <w:t>Project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2. Peter </w:t>
            </w:r>
            <w:proofErr w:type="spellStart"/>
            <w:r w:rsidRPr="00C75DD8">
              <w:t>Pobojewski</w:t>
            </w:r>
            <w:proofErr w:type="spellEnd"/>
          </w:p>
          <w:p w:rsidR="00EF3B97" w:rsidRPr="00C75DD8" w:rsidRDefault="00EF3B97" w:rsidP="009F264A"/>
        </w:tc>
        <w:tc>
          <w:tcPr>
            <w:tcW w:w="2340" w:type="dxa"/>
          </w:tcPr>
          <w:p w:rsidR="00EF3B97" w:rsidRPr="00C75DD8" w:rsidRDefault="00EF3B97" w:rsidP="00C75DD8">
            <w:pPr>
              <w:jc w:val="center"/>
            </w:pPr>
            <w:r w:rsidRPr="00C75DD8">
              <w:t>Deputy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 xml:space="preserve">3. Ben </w:t>
            </w:r>
            <w:proofErr w:type="spellStart"/>
            <w:r w:rsidRPr="00C75DD8">
              <w:t>Stitt</w:t>
            </w:r>
            <w:proofErr w:type="spellEnd"/>
          </w:p>
          <w:p w:rsidR="00EF3B97" w:rsidRPr="00C75DD8" w:rsidRDefault="00EF3B97" w:rsidP="009F264A"/>
        </w:tc>
        <w:tc>
          <w:tcPr>
            <w:tcW w:w="2340" w:type="dxa"/>
          </w:tcPr>
          <w:p w:rsidR="00EF3B97" w:rsidRPr="00C75DD8" w:rsidRDefault="00EF3B97" w:rsidP="00C75DD8">
            <w:pPr>
              <w:jc w:val="center"/>
            </w:pPr>
            <w:r w:rsidRPr="00C75DD8">
              <w:t>Documentation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r w:rsidR="00EF3B97" w:rsidRPr="00C75DD8" w:rsidTr="00C75DD8">
        <w:tc>
          <w:tcPr>
            <w:tcW w:w="2448" w:type="dxa"/>
          </w:tcPr>
          <w:p w:rsidR="00EF3B97" w:rsidRPr="00C75DD8" w:rsidRDefault="00EF3B97" w:rsidP="009F264A">
            <w:r w:rsidRPr="00C75DD8">
              <w:t>4. Saajid Mohammed</w:t>
            </w:r>
          </w:p>
        </w:tc>
        <w:tc>
          <w:tcPr>
            <w:tcW w:w="2340" w:type="dxa"/>
          </w:tcPr>
          <w:p w:rsidR="00EF3B97" w:rsidRPr="00C75DD8" w:rsidRDefault="00EF3B97" w:rsidP="00C75DD8">
            <w:pPr>
              <w:jc w:val="center"/>
            </w:pPr>
            <w:r w:rsidRPr="00C75DD8">
              <w:t>Test Lead</w:t>
            </w:r>
          </w:p>
        </w:tc>
        <w:tc>
          <w:tcPr>
            <w:tcW w:w="3870" w:type="dxa"/>
          </w:tcPr>
          <w:p w:rsidR="00EF3B97" w:rsidRPr="00C75DD8" w:rsidRDefault="00EF3B97" w:rsidP="00C75DD8">
            <w:pPr>
              <w:jc w:val="center"/>
            </w:pPr>
            <w:r w:rsidRPr="00C75DD8">
              <w:t>____________________________</w:t>
            </w:r>
          </w:p>
        </w:tc>
        <w:tc>
          <w:tcPr>
            <w:tcW w:w="1530" w:type="dxa"/>
          </w:tcPr>
          <w:p w:rsidR="00EF3B97" w:rsidRPr="00C75DD8" w:rsidRDefault="00EF3B97" w:rsidP="00C75DD8">
            <w:pPr>
              <w:jc w:val="center"/>
            </w:pPr>
            <w:r w:rsidRPr="00C75DD8">
              <w:t>_________</w:t>
            </w:r>
          </w:p>
        </w:tc>
      </w:tr>
    </w:tbl>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AE6A49" w:rsidRDefault="00AE6A49" w:rsidP="006F53C5">
      <w:pPr>
        <w:jc w:val="center"/>
        <w:rPr>
          <w:b/>
          <w:sz w:val="32"/>
          <w:szCs w:val="32"/>
        </w:rPr>
      </w:pPr>
    </w:p>
    <w:p w:rsidR="006057A4" w:rsidRDefault="006057A4" w:rsidP="006F53C5">
      <w:pPr>
        <w:jc w:val="center"/>
        <w:rPr>
          <w:b/>
          <w:sz w:val="32"/>
          <w:szCs w:val="32"/>
        </w:rPr>
      </w:pPr>
    </w:p>
    <w:p w:rsidR="00EF3B97" w:rsidRDefault="00EF3B97" w:rsidP="006F53C5">
      <w:pPr>
        <w:jc w:val="center"/>
        <w:rPr>
          <w:b/>
          <w:sz w:val="32"/>
          <w:szCs w:val="32"/>
        </w:rPr>
      </w:pPr>
      <w:r w:rsidRPr="006F53C5">
        <w:rPr>
          <w:b/>
          <w:sz w:val="32"/>
          <w:szCs w:val="32"/>
        </w:rPr>
        <w:lastRenderedPageBreak/>
        <w:t>APPENDICES</w:t>
      </w:r>
    </w:p>
    <w:p w:rsidR="00EF3B97" w:rsidRDefault="00EF3B97" w:rsidP="006F53C5">
      <w:pPr>
        <w:jc w:val="center"/>
        <w:rPr>
          <w:b/>
          <w:sz w:val="32"/>
          <w:szCs w:val="32"/>
        </w:rPr>
      </w:pPr>
    </w:p>
    <w:p w:rsidR="00EF3B97" w:rsidRDefault="00EF3B97" w:rsidP="006F53C5">
      <w:pPr>
        <w:jc w:val="center"/>
        <w:rPr>
          <w:b/>
          <w:sz w:val="32"/>
          <w:szCs w:val="32"/>
        </w:rPr>
      </w:pPr>
      <w:r>
        <w:rPr>
          <w:b/>
          <w:sz w:val="32"/>
          <w:szCs w:val="32"/>
        </w:rPr>
        <w:t>APPENDIX A: Test Feedback Form</w:t>
      </w:r>
    </w:p>
    <w:p w:rsidR="00EF3B97" w:rsidRDefault="00EF3B97" w:rsidP="006F53C5">
      <w:pPr>
        <w:jc w:val="center"/>
        <w:rPr>
          <w:b/>
          <w:sz w:val="32"/>
          <w:szCs w:val="32"/>
        </w:rPr>
      </w:pPr>
    </w:p>
    <w:p w:rsidR="00EF3B97" w:rsidRDefault="00EF3B97" w:rsidP="006F53C5">
      <w:pPr>
        <w:jc w:val="center"/>
        <w:rPr>
          <w:b/>
          <w:sz w:val="32"/>
          <w:szCs w:val="32"/>
        </w:rPr>
      </w:pPr>
    </w:p>
    <w:p w:rsidR="00EF3B97" w:rsidRDefault="00EF3B97" w:rsidP="000A2A99">
      <w:pPr>
        <w:jc w:val="center"/>
        <w:rPr>
          <w:b/>
          <w:sz w:val="28"/>
          <w:szCs w:val="28"/>
        </w:rPr>
      </w:pPr>
      <w:r>
        <w:rPr>
          <w:b/>
          <w:sz w:val="28"/>
          <w:szCs w:val="28"/>
        </w:rPr>
        <w:t>Test Feedback Form</w:t>
      </w:r>
    </w:p>
    <w:p w:rsidR="00EF3B97" w:rsidRDefault="00EF3B97" w:rsidP="000A2A99">
      <w:pPr>
        <w:jc w:val="center"/>
        <w:rPr>
          <w:b/>
          <w:sz w:val="28"/>
          <w:szCs w:val="28"/>
        </w:rPr>
      </w:pPr>
    </w:p>
    <w:p w:rsidR="00EF3B97" w:rsidRDefault="00EF3B97" w:rsidP="000A2A99">
      <w:pPr>
        <w:jc w:val="center"/>
        <w:rPr>
          <w:b/>
          <w:sz w:val="28"/>
          <w:szCs w:val="28"/>
        </w:rPr>
      </w:pPr>
    </w:p>
    <w:p w:rsidR="00EF3B97" w:rsidRDefault="00EF3B97" w:rsidP="000A2A99">
      <w:pPr>
        <w:rPr>
          <w:b/>
          <w:sz w:val="28"/>
          <w:szCs w:val="28"/>
        </w:rPr>
      </w:pPr>
      <w:r>
        <w:rPr>
          <w:b/>
          <w:sz w:val="28"/>
          <w:szCs w:val="28"/>
        </w:rPr>
        <w:t>Project: 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Project Phase: _____________    Test Phase: _______________    Date: ______</w:t>
      </w:r>
    </w:p>
    <w:p w:rsidR="00EF3B97" w:rsidRDefault="00EF3B97" w:rsidP="000A2A99">
      <w:pPr>
        <w:rPr>
          <w:b/>
          <w:sz w:val="28"/>
          <w:szCs w:val="28"/>
        </w:rPr>
      </w:pPr>
    </w:p>
    <w:p w:rsidR="00EF3B97" w:rsidRDefault="00EF3B97" w:rsidP="000A2A99">
      <w:pPr>
        <w:rPr>
          <w:b/>
          <w:sz w:val="28"/>
          <w:szCs w:val="28"/>
        </w:rPr>
      </w:pPr>
      <w:r>
        <w:rPr>
          <w:b/>
          <w:sz w:val="28"/>
          <w:szCs w:val="28"/>
        </w:rPr>
        <w:t>Tester: ___________________</w:t>
      </w:r>
    </w:p>
    <w:p w:rsidR="00EF3B97" w:rsidRDefault="00EF3B97" w:rsidP="000A2A99">
      <w:pPr>
        <w:rPr>
          <w:b/>
          <w:sz w:val="28"/>
          <w:szCs w:val="28"/>
        </w:rPr>
      </w:pPr>
    </w:p>
    <w:p w:rsidR="00EF3B97" w:rsidRDefault="00EF3B97" w:rsidP="000A2A99">
      <w:pPr>
        <w:rPr>
          <w:b/>
          <w:sz w:val="28"/>
          <w:szCs w:val="28"/>
        </w:rPr>
      </w:pPr>
      <w:r>
        <w:rPr>
          <w:b/>
          <w:sz w:val="28"/>
          <w:szCs w:val="28"/>
        </w:rPr>
        <w:t>Pass\Fail\Extra Consideration Required: _______________________________</w:t>
      </w:r>
    </w:p>
    <w:p w:rsidR="00EF3B97" w:rsidRDefault="00EF3B97" w:rsidP="000A2A99">
      <w:pPr>
        <w:rPr>
          <w:b/>
          <w:sz w:val="28"/>
          <w:szCs w:val="28"/>
        </w:rPr>
      </w:pPr>
    </w:p>
    <w:p w:rsidR="00800B04" w:rsidRDefault="00EF3B97" w:rsidP="000A2A99">
      <w:pPr>
        <w:rPr>
          <w:b/>
          <w:sz w:val="28"/>
          <w:szCs w:val="28"/>
        </w:rPr>
      </w:pPr>
      <w:proofErr w:type="gramStart"/>
      <w:r>
        <w:rPr>
          <w:b/>
          <w:sz w:val="28"/>
          <w:szCs w:val="28"/>
        </w:rPr>
        <w:t>Remarks</w:t>
      </w:r>
      <w:r w:rsidR="00800B04">
        <w:t>(</w:t>
      </w:r>
      <w:proofErr w:type="gramEnd"/>
      <w:r w:rsidR="00800B04">
        <w:t>If fail what caused failure)</w:t>
      </w:r>
      <w:r w:rsidR="00800B04">
        <w:rPr>
          <w:b/>
          <w:sz w:val="28"/>
          <w:szCs w:val="28"/>
        </w:rPr>
        <w:t>: ______________________________________</w:t>
      </w:r>
    </w:p>
    <w:p w:rsidR="00EF3B97" w:rsidRDefault="00EF3B97" w:rsidP="000A2A99">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 Output (If Applicable): 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Action Taken: ______________________________________________________</w:t>
      </w:r>
    </w:p>
    <w:p w:rsidR="00EF3B97" w:rsidRDefault="00EF3B97" w:rsidP="000A2A99">
      <w:pPr>
        <w:rPr>
          <w:b/>
          <w:sz w:val="28"/>
          <w:szCs w:val="28"/>
        </w:rPr>
      </w:pPr>
      <w:r>
        <w:rPr>
          <w:b/>
          <w:sz w:val="28"/>
          <w:szCs w:val="28"/>
        </w:rPr>
        <w:t>__________________________________________________________________</w:t>
      </w:r>
    </w:p>
    <w:p w:rsidR="00EF3B97" w:rsidRDefault="00EF3B97" w:rsidP="000A2A99">
      <w:pPr>
        <w:rPr>
          <w:b/>
          <w:sz w:val="28"/>
          <w:szCs w:val="28"/>
        </w:rPr>
      </w:pPr>
    </w:p>
    <w:p w:rsidR="00EF3B97" w:rsidRDefault="00EF3B97" w:rsidP="000A2A99">
      <w:pPr>
        <w:rPr>
          <w:b/>
          <w:sz w:val="28"/>
          <w:szCs w:val="28"/>
        </w:rPr>
      </w:pPr>
      <w:r>
        <w:rPr>
          <w:b/>
          <w:sz w:val="28"/>
          <w:szCs w:val="28"/>
        </w:rPr>
        <w:t>Tester Signature: _____________   Project Lead Signature: _______________</w:t>
      </w:r>
    </w:p>
    <w:p w:rsidR="00EF3B97" w:rsidRDefault="00EF3B97" w:rsidP="000A2A99">
      <w:pPr>
        <w:rPr>
          <w:b/>
          <w:sz w:val="28"/>
          <w:szCs w:val="28"/>
        </w:rPr>
      </w:pPr>
    </w:p>
    <w:p w:rsidR="00EF3B97" w:rsidRDefault="00EF3B97" w:rsidP="000A2A99">
      <w:pPr>
        <w:rPr>
          <w:b/>
          <w:sz w:val="28"/>
          <w:szCs w:val="28"/>
        </w:rPr>
      </w:pPr>
      <w:r>
        <w:rPr>
          <w:b/>
          <w:sz w:val="28"/>
          <w:szCs w:val="28"/>
        </w:rPr>
        <w:t xml:space="preserve">Test Lead Signature: ______________ </w:t>
      </w:r>
      <w:r>
        <w:rPr>
          <w:b/>
          <w:sz w:val="28"/>
          <w:szCs w:val="28"/>
        </w:rPr>
        <w:tab/>
        <w:t>Project Lead Name</w:t>
      </w:r>
      <w:proofErr w:type="gramStart"/>
      <w:r>
        <w:rPr>
          <w:b/>
          <w:sz w:val="28"/>
          <w:szCs w:val="28"/>
        </w:rPr>
        <w:t>:_</w:t>
      </w:r>
      <w:proofErr w:type="gramEnd"/>
      <w:r>
        <w:rPr>
          <w:b/>
          <w:sz w:val="28"/>
          <w:szCs w:val="28"/>
        </w:rPr>
        <w:t>____________</w:t>
      </w:r>
    </w:p>
    <w:p w:rsidR="00EF3B97" w:rsidRDefault="00EF3B97" w:rsidP="000A2A99">
      <w:pPr>
        <w:rPr>
          <w:b/>
          <w:sz w:val="28"/>
          <w:szCs w:val="28"/>
        </w:rPr>
      </w:pPr>
      <w:r>
        <w:rPr>
          <w:b/>
          <w:sz w:val="28"/>
          <w:szCs w:val="28"/>
        </w:rPr>
        <w:tab/>
      </w:r>
    </w:p>
    <w:p w:rsidR="00EF3B97" w:rsidRDefault="00EF3B97" w:rsidP="000A2A99">
      <w:pPr>
        <w:rPr>
          <w:b/>
          <w:sz w:val="28"/>
          <w:szCs w:val="28"/>
        </w:rPr>
      </w:pPr>
      <w:r>
        <w:rPr>
          <w:b/>
          <w:sz w:val="28"/>
          <w:szCs w:val="28"/>
        </w:rPr>
        <w:t>Test Lead Name: _________________</w:t>
      </w: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EF3B97" w:rsidRDefault="00EF3B97" w:rsidP="000A2A99">
      <w:pPr>
        <w:rPr>
          <w:b/>
          <w:sz w:val="28"/>
          <w:szCs w:val="28"/>
        </w:rPr>
      </w:pPr>
    </w:p>
    <w:p w:rsidR="000C3944" w:rsidRDefault="00EF3B97" w:rsidP="000C3944">
      <w:pPr>
        <w:jc w:val="center"/>
        <w:rPr>
          <w:b/>
          <w:sz w:val="28"/>
          <w:szCs w:val="28"/>
        </w:rPr>
      </w:pPr>
      <w:r>
        <w:rPr>
          <w:b/>
          <w:sz w:val="32"/>
          <w:szCs w:val="32"/>
        </w:rPr>
        <w:lastRenderedPageBreak/>
        <w:t xml:space="preserve">APPENDIX B: </w:t>
      </w:r>
      <w:r w:rsidR="009E36DA">
        <w:rPr>
          <w:b/>
          <w:sz w:val="28"/>
          <w:szCs w:val="28"/>
        </w:rPr>
        <w:t>Ease of Use Testing Feedback Form</w:t>
      </w:r>
    </w:p>
    <w:p w:rsidR="000C3944" w:rsidRDefault="000C3944" w:rsidP="000C3944">
      <w:pPr>
        <w:jc w:val="center"/>
        <w:rPr>
          <w:b/>
          <w:sz w:val="28"/>
          <w:szCs w:val="28"/>
        </w:rPr>
      </w:pPr>
    </w:p>
    <w:p w:rsidR="000C3944" w:rsidRDefault="000C3944" w:rsidP="000C3944">
      <w:r>
        <w:t xml:space="preserve">Give each of the </w:t>
      </w:r>
      <w:r w:rsidR="000A6C01">
        <w:t>tasks</w:t>
      </w:r>
      <w:r>
        <w:t xml:space="preserve"> a rating from 0 to 10 based on the difficulty of accomplishing </w:t>
      </w:r>
      <w:r w:rsidR="000A6C01">
        <w:t xml:space="preserve">the </w:t>
      </w:r>
      <w:r>
        <w:t>relevant tasks.</w:t>
      </w:r>
    </w:p>
    <w:p w:rsidR="000C3944" w:rsidRDefault="000C3944" w:rsidP="000C3944"/>
    <w:p w:rsidR="000C3944" w:rsidRDefault="000C3944" w:rsidP="000C3944">
      <w:pPr>
        <w:rPr>
          <w:b/>
          <w:sz w:val="28"/>
          <w:szCs w:val="28"/>
        </w:rPr>
      </w:pPr>
      <w:r>
        <w:rPr>
          <w:b/>
          <w:sz w:val="28"/>
          <w:szCs w:val="28"/>
        </w:rPr>
        <w:t>Task 1 Score: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2: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3: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4: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5: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6: 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Task 7:_____</w:t>
      </w:r>
    </w:p>
    <w:p w:rsidR="000C3944" w:rsidRDefault="000C3944" w:rsidP="000C3944">
      <w:pPr>
        <w:rPr>
          <w:b/>
          <w:sz w:val="28"/>
          <w:szCs w:val="28"/>
        </w:rPr>
      </w:pPr>
      <w:r>
        <w:rPr>
          <w:b/>
          <w:sz w:val="28"/>
          <w:szCs w:val="28"/>
        </w:rPr>
        <w:t>Task Remarks: ___________________________________________________</w:t>
      </w:r>
    </w:p>
    <w:p w:rsidR="000C3944" w:rsidRDefault="000C3944" w:rsidP="000C3944">
      <w:pPr>
        <w:rPr>
          <w:b/>
          <w:sz w:val="28"/>
          <w:szCs w:val="28"/>
        </w:rPr>
      </w:pPr>
      <w:r>
        <w:rPr>
          <w:b/>
          <w:sz w:val="28"/>
          <w:szCs w:val="28"/>
        </w:rPr>
        <w:t>_________________________________________________________________</w:t>
      </w:r>
    </w:p>
    <w:p w:rsidR="000C3944" w:rsidRDefault="000C3944" w:rsidP="000C3944">
      <w:pPr>
        <w:rPr>
          <w:b/>
          <w:sz w:val="28"/>
          <w:szCs w:val="28"/>
        </w:rPr>
      </w:pPr>
    </w:p>
    <w:p w:rsidR="000C3944" w:rsidRDefault="000C3944" w:rsidP="000C3944">
      <w:pPr>
        <w:rPr>
          <w:b/>
          <w:sz w:val="28"/>
          <w:szCs w:val="28"/>
        </w:rPr>
      </w:pPr>
      <w:r>
        <w:rPr>
          <w:b/>
          <w:sz w:val="28"/>
          <w:szCs w:val="28"/>
        </w:rPr>
        <w:t>General Remarks: _________________________________________________</w:t>
      </w:r>
    </w:p>
    <w:p w:rsidR="000C3944" w:rsidRPr="00E57EC5" w:rsidRDefault="000C3944" w:rsidP="000C3944">
      <w:pPr>
        <w:rPr>
          <w:b/>
          <w:sz w:val="28"/>
          <w:szCs w:val="28"/>
        </w:rPr>
      </w:pPr>
      <w:r>
        <w:rPr>
          <w:b/>
          <w:sz w:val="28"/>
          <w:szCs w:val="28"/>
        </w:rPr>
        <w:t>______________________________________________________________________________________________________________________________________________________________________________________________________</w:t>
      </w:r>
    </w:p>
    <w:p w:rsidR="00EF3B97" w:rsidRPr="00E57EC5" w:rsidRDefault="00EF3B97" w:rsidP="000C3944">
      <w:pPr>
        <w:jc w:val="center"/>
        <w:rPr>
          <w:b/>
          <w:sz w:val="28"/>
          <w:szCs w:val="28"/>
        </w:rPr>
      </w:pPr>
    </w:p>
    <w:sectPr w:rsidR="00EF3B97" w:rsidRPr="00E57EC5" w:rsidSect="00DF70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A071E"/>
    <w:multiLevelType w:val="hybridMultilevel"/>
    <w:tmpl w:val="68526C7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A51D38"/>
    <w:multiLevelType w:val="hybridMultilevel"/>
    <w:tmpl w:val="BF6ABEE8"/>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E840D50"/>
    <w:multiLevelType w:val="hybridMultilevel"/>
    <w:tmpl w:val="6796444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20463A9"/>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4">
    <w:nsid w:val="1FA52A22"/>
    <w:multiLevelType w:val="hybridMultilevel"/>
    <w:tmpl w:val="95B6D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77A3633"/>
    <w:multiLevelType w:val="hybridMultilevel"/>
    <w:tmpl w:val="0E74FA3E"/>
    <w:lvl w:ilvl="0" w:tplc="0409000F">
      <w:start w:val="1"/>
      <w:numFmt w:val="decimal"/>
      <w:lvlText w:val="%1."/>
      <w:lvlJc w:val="left"/>
      <w:pPr>
        <w:ind w:left="1449" w:hanging="360"/>
      </w:pPr>
      <w:rPr>
        <w:rFonts w:cs="Times New Roman"/>
      </w:rPr>
    </w:lvl>
    <w:lvl w:ilvl="1" w:tplc="04090019" w:tentative="1">
      <w:start w:val="1"/>
      <w:numFmt w:val="lowerLetter"/>
      <w:lvlText w:val="%2."/>
      <w:lvlJc w:val="left"/>
      <w:pPr>
        <w:ind w:left="2169" w:hanging="360"/>
      </w:pPr>
      <w:rPr>
        <w:rFonts w:cs="Times New Roman"/>
      </w:rPr>
    </w:lvl>
    <w:lvl w:ilvl="2" w:tplc="0409001B" w:tentative="1">
      <w:start w:val="1"/>
      <w:numFmt w:val="lowerRoman"/>
      <w:lvlText w:val="%3."/>
      <w:lvlJc w:val="right"/>
      <w:pPr>
        <w:ind w:left="2889" w:hanging="180"/>
      </w:pPr>
      <w:rPr>
        <w:rFonts w:cs="Times New Roman"/>
      </w:rPr>
    </w:lvl>
    <w:lvl w:ilvl="3" w:tplc="0409000F" w:tentative="1">
      <w:start w:val="1"/>
      <w:numFmt w:val="decimal"/>
      <w:lvlText w:val="%4."/>
      <w:lvlJc w:val="left"/>
      <w:pPr>
        <w:ind w:left="3609" w:hanging="360"/>
      </w:pPr>
      <w:rPr>
        <w:rFonts w:cs="Times New Roman"/>
      </w:rPr>
    </w:lvl>
    <w:lvl w:ilvl="4" w:tplc="04090019" w:tentative="1">
      <w:start w:val="1"/>
      <w:numFmt w:val="lowerLetter"/>
      <w:lvlText w:val="%5."/>
      <w:lvlJc w:val="left"/>
      <w:pPr>
        <w:ind w:left="4329" w:hanging="360"/>
      </w:pPr>
      <w:rPr>
        <w:rFonts w:cs="Times New Roman"/>
      </w:rPr>
    </w:lvl>
    <w:lvl w:ilvl="5" w:tplc="0409001B" w:tentative="1">
      <w:start w:val="1"/>
      <w:numFmt w:val="lowerRoman"/>
      <w:lvlText w:val="%6."/>
      <w:lvlJc w:val="right"/>
      <w:pPr>
        <w:ind w:left="5049" w:hanging="180"/>
      </w:pPr>
      <w:rPr>
        <w:rFonts w:cs="Times New Roman"/>
      </w:rPr>
    </w:lvl>
    <w:lvl w:ilvl="6" w:tplc="0409000F" w:tentative="1">
      <w:start w:val="1"/>
      <w:numFmt w:val="decimal"/>
      <w:lvlText w:val="%7."/>
      <w:lvlJc w:val="left"/>
      <w:pPr>
        <w:ind w:left="5769" w:hanging="360"/>
      </w:pPr>
      <w:rPr>
        <w:rFonts w:cs="Times New Roman"/>
      </w:rPr>
    </w:lvl>
    <w:lvl w:ilvl="7" w:tplc="04090019" w:tentative="1">
      <w:start w:val="1"/>
      <w:numFmt w:val="lowerLetter"/>
      <w:lvlText w:val="%8."/>
      <w:lvlJc w:val="left"/>
      <w:pPr>
        <w:ind w:left="6489" w:hanging="360"/>
      </w:pPr>
      <w:rPr>
        <w:rFonts w:cs="Times New Roman"/>
      </w:rPr>
    </w:lvl>
    <w:lvl w:ilvl="8" w:tplc="0409001B" w:tentative="1">
      <w:start w:val="1"/>
      <w:numFmt w:val="lowerRoman"/>
      <w:lvlText w:val="%9."/>
      <w:lvlJc w:val="right"/>
      <w:pPr>
        <w:ind w:left="7209" w:hanging="180"/>
      </w:pPr>
      <w:rPr>
        <w:rFonts w:cs="Times New Roman"/>
      </w:rPr>
    </w:lvl>
  </w:abstractNum>
  <w:abstractNum w:abstractNumId="6">
    <w:nsid w:val="2DC93951"/>
    <w:multiLevelType w:val="hybridMultilevel"/>
    <w:tmpl w:val="1F22A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4BA0F53"/>
    <w:multiLevelType w:val="hybridMultilevel"/>
    <w:tmpl w:val="47945252"/>
    <w:lvl w:ilvl="0" w:tplc="33F0CF20">
      <w:start w:val="1"/>
      <w:numFmt w:val="decimal"/>
      <w:lvlText w:val="%1.0"/>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nsid w:val="47EE470D"/>
    <w:multiLevelType w:val="hybridMultilevel"/>
    <w:tmpl w:val="1578F0E0"/>
    <w:lvl w:ilvl="0" w:tplc="33F0CF20">
      <w:start w:val="1"/>
      <w:numFmt w:val="decimal"/>
      <w:lvlText w:val="%1.0"/>
      <w:lvlJc w:val="left"/>
      <w:pPr>
        <w:ind w:left="4320" w:hanging="360"/>
      </w:pPr>
      <w:rPr>
        <w:rFonts w:cs="Times New Roman" w:hint="default"/>
      </w:rPr>
    </w:lvl>
    <w:lvl w:ilvl="1" w:tplc="04090019" w:tentative="1">
      <w:start w:val="1"/>
      <w:numFmt w:val="lowerLetter"/>
      <w:lvlText w:val="%2."/>
      <w:lvlJc w:val="left"/>
      <w:pPr>
        <w:ind w:left="5040" w:hanging="360"/>
      </w:pPr>
      <w:rPr>
        <w:rFonts w:cs="Times New Roman"/>
      </w:rPr>
    </w:lvl>
    <w:lvl w:ilvl="2" w:tplc="0409001B" w:tentative="1">
      <w:start w:val="1"/>
      <w:numFmt w:val="lowerRoman"/>
      <w:lvlText w:val="%3."/>
      <w:lvlJc w:val="right"/>
      <w:pPr>
        <w:ind w:left="5760" w:hanging="180"/>
      </w:pPr>
      <w:rPr>
        <w:rFonts w:cs="Times New Roman"/>
      </w:rPr>
    </w:lvl>
    <w:lvl w:ilvl="3" w:tplc="0409000F" w:tentative="1">
      <w:start w:val="1"/>
      <w:numFmt w:val="decimal"/>
      <w:lvlText w:val="%4."/>
      <w:lvlJc w:val="left"/>
      <w:pPr>
        <w:ind w:left="6480" w:hanging="360"/>
      </w:pPr>
      <w:rPr>
        <w:rFonts w:cs="Times New Roman"/>
      </w:rPr>
    </w:lvl>
    <w:lvl w:ilvl="4" w:tplc="04090019" w:tentative="1">
      <w:start w:val="1"/>
      <w:numFmt w:val="lowerLetter"/>
      <w:lvlText w:val="%5."/>
      <w:lvlJc w:val="left"/>
      <w:pPr>
        <w:ind w:left="7200" w:hanging="360"/>
      </w:pPr>
      <w:rPr>
        <w:rFonts w:cs="Times New Roman"/>
      </w:rPr>
    </w:lvl>
    <w:lvl w:ilvl="5" w:tplc="0409001B" w:tentative="1">
      <w:start w:val="1"/>
      <w:numFmt w:val="lowerRoman"/>
      <w:lvlText w:val="%6."/>
      <w:lvlJc w:val="right"/>
      <w:pPr>
        <w:ind w:left="7920" w:hanging="180"/>
      </w:pPr>
      <w:rPr>
        <w:rFonts w:cs="Times New Roman"/>
      </w:rPr>
    </w:lvl>
    <w:lvl w:ilvl="6" w:tplc="0409000F" w:tentative="1">
      <w:start w:val="1"/>
      <w:numFmt w:val="decimal"/>
      <w:lvlText w:val="%7."/>
      <w:lvlJc w:val="left"/>
      <w:pPr>
        <w:ind w:left="8640" w:hanging="360"/>
      </w:pPr>
      <w:rPr>
        <w:rFonts w:cs="Times New Roman"/>
      </w:rPr>
    </w:lvl>
    <w:lvl w:ilvl="7" w:tplc="04090019" w:tentative="1">
      <w:start w:val="1"/>
      <w:numFmt w:val="lowerLetter"/>
      <w:lvlText w:val="%8."/>
      <w:lvlJc w:val="left"/>
      <w:pPr>
        <w:ind w:left="9360" w:hanging="360"/>
      </w:pPr>
      <w:rPr>
        <w:rFonts w:cs="Times New Roman"/>
      </w:rPr>
    </w:lvl>
    <w:lvl w:ilvl="8" w:tplc="0409001B" w:tentative="1">
      <w:start w:val="1"/>
      <w:numFmt w:val="lowerRoman"/>
      <w:lvlText w:val="%9."/>
      <w:lvlJc w:val="right"/>
      <w:pPr>
        <w:ind w:left="10080" w:hanging="180"/>
      </w:pPr>
      <w:rPr>
        <w:rFonts w:cs="Times New Roman"/>
      </w:rPr>
    </w:lvl>
  </w:abstractNum>
  <w:abstractNum w:abstractNumId="9">
    <w:nsid w:val="4EF0202C"/>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abstractNum w:abstractNumId="10">
    <w:nsid w:val="504B1436"/>
    <w:multiLevelType w:val="hybridMultilevel"/>
    <w:tmpl w:val="225EBB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3855755"/>
    <w:multiLevelType w:val="hybridMultilevel"/>
    <w:tmpl w:val="369E94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62FC295B"/>
    <w:multiLevelType w:val="hybridMultilevel"/>
    <w:tmpl w:val="76BEE52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6A16F5F"/>
    <w:multiLevelType w:val="hybridMultilevel"/>
    <w:tmpl w:val="9D6A62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83F7EFA"/>
    <w:multiLevelType w:val="hybridMultilevel"/>
    <w:tmpl w:val="B6429CF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4A816F1"/>
    <w:multiLevelType w:val="multilevel"/>
    <w:tmpl w:val="B57E5928"/>
    <w:lvl w:ilvl="0">
      <w:start w:val="1"/>
      <w:numFmt w:val="decimal"/>
      <w:lvlText w:val="%1.0"/>
      <w:lvlJc w:val="left"/>
      <w:pPr>
        <w:ind w:left="360" w:hanging="360"/>
      </w:pPr>
      <w:rPr>
        <w:rFonts w:cs="Times New Roman" w:hint="default"/>
      </w:rPr>
    </w:lvl>
    <w:lvl w:ilvl="1">
      <w:start w:val="1"/>
      <w:numFmt w:val="decimal"/>
      <w:lvlText w:val="%1.%2"/>
      <w:lvlJc w:val="left"/>
      <w:pPr>
        <w:ind w:left="1080" w:hanging="36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960" w:hanging="108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760" w:hanging="144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560" w:hanging="1800"/>
      </w:pPr>
      <w:rPr>
        <w:rFonts w:cs="Times New Roman" w:hint="default"/>
      </w:rPr>
    </w:lvl>
  </w:abstractNum>
  <w:num w:numId="1">
    <w:abstractNumId w:val="9"/>
  </w:num>
  <w:num w:numId="2">
    <w:abstractNumId w:val="15"/>
  </w:num>
  <w:num w:numId="3">
    <w:abstractNumId w:val="3"/>
  </w:num>
  <w:num w:numId="4">
    <w:abstractNumId w:val="4"/>
  </w:num>
  <w:num w:numId="5">
    <w:abstractNumId w:val="11"/>
  </w:num>
  <w:num w:numId="6">
    <w:abstractNumId w:val="13"/>
  </w:num>
  <w:num w:numId="7">
    <w:abstractNumId w:val="6"/>
  </w:num>
  <w:num w:numId="8">
    <w:abstractNumId w:val="1"/>
  </w:num>
  <w:num w:numId="9">
    <w:abstractNumId w:val="14"/>
  </w:num>
  <w:num w:numId="10">
    <w:abstractNumId w:val="0"/>
  </w:num>
  <w:num w:numId="11">
    <w:abstractNumId w:val="12"/>
  </w:num>
  <w:num w:numId="12">
    <w:abstractNumId w:val="2"/>
  </w:num>
  <w:num w:numId="13">
    <w:abstractNumId w:val="8"/>
  </w:num>
  <w:num w:numId="14">
    <w:abstractNumId w:val="5"/>
  </w:num>
  <w:num w:numId="15">
    <w:abstractNumId w:val="7"/>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C557E"/>
    <w:rsid w:val="000269C5"/>
    <w:rsid w:val="00091126"/>
    <w:rsid w:val="000A2A99"/>
    <w:rsid w:val="000A423E"/>
    <w:rsid w:val="000A6C01"/>
    <w:rsid w:val="000C3944"/>
    <w:rsid w:val="00124B6F"/>
    <w:rsid w:val="00152F8D"/>
    <w:rsid w:val="00201C1F"/>
    <w:rsid w:val="00252B81"/>
    <w:rsid w:val="002855D7"/>
    <w:rsid w:val="002A5115"/>
    <w:rsid w:val="002E3C25"/>
    <w:rsid w:val="00310399"/>
    <w:rsid w:val="00403CDF"/>
    <w:rsid w:val="004C557E"/>
    <w:rsid w:val="00506694"/>
    <w:rsid w:val="00573DF8"/>
    <w:rsid w:val="005D336C"/>
    <w:rsid w:val="006057A4"/>
    <w:rsid w:val="00616F55"/>
    <w:rsid w:val="00631767"/>
    <w:rsid w:val="006C3B03"/>
    <w:rsid w:val="006D05B6"/>
    <w:rsid w:val="006F53C5"/>
    <w:rsid w:val="007A6830"/>
    <w:rsid w:val="00800B04"/>
    <w:rsid w:val="00866D4E"/>
    <w:rsid w:val="00867DBD"/>
    <w:rsid w:val="00874BB8"/>
    <w:rsid w:val="008E1BD4"/>
    <w:rsid w:val="009073EE"/>
    <w:rsid w:val="009120B1"/>
    <w:rsid w:val="009B3BA3"/>
    <w:rsid w:val="009E36DA"/>
    <w:rsid w:val="009F264A"/>
    <w:rsid w:val="009F2A6D"/>
    <w:rsid w:val="009F650F"/>
    <w:rsid w:val="00A0046D"/>
    <w:rsid w:val="00A66A14"/>
    <w:rsid w:val="00AE1E4D"/>
    <w:rsid w:val="00AE6A49"/>
    <w:rsid w:val="00AF79C2"/>
    <w:rsid w:val="00B13736"/>
    <w:rsid w:val="00B203AA"/>
    <w:rsid w:val="00B45923"/>
    <w:rsid w:val="00C1507C"/>
    <w:rsid w:val="00C54859"/>
    <w:rsid w:val="00C75DD8"/>
    <w:rsid w:val="00CB20C9"/>
    <w:rsid w:val="00CB4AFD"/>
    <w:rsid w:val="00CD2652"/>
    <w:rsid w:val="00CF72E8"/>
    <w:rsid w:val="00D00366"/>
    <w:rsid w:val="00D349AF"/>
    <w:rsid w:val="00D46C05"/>
    <w:rsid w:val="00D57806"/>
    <w:rsid w:val="00D60064"/>
    <w:rsid w:val="00DC232D"/>
    <w:rsid w:val="00DE53E5"/>
    <w:rsid w:val="00DF2939"/>
    <w:rsid w:val="00DF706E"/>
    <w:rsid w:val="00E57EC5"/>
    <w:rsid w:val="00E63692"/>
    <w:rsid w:val="00EF3B97"/>
    <w:rsid w:val="00F71784"/>
    <w:rsid w:val="00F8182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06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C557E"/>
    <w:pPr>
      <w:ind w:left="720"/>
      <w:contextualSpacing/>
    </w:pPr>
  </w:style>
  <w:style w:type="table" w:styleId="TableGrid">
    <w:name w:val="Table Grid"/>
    <w:basedOn w:val="TableNormal"/>
    <w:uiPriority w:val="99"/>
    <w:rsid w:val="00AF79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7</Pages>
  <Words>1154</Words>
  <Characters>6581</Characters>
  <Application>Microsoft Office Word</Application>
  <DocSecurity>0</DocSecurity>
  <Lines>54</Lines>
  <Paragraphs>15</Paragraphs>
  <ScaleCrop>false</ScaleCrop>
  <Company>Grizli777</Company>
  <LinksUpToDate>false</LinksUpToDate>
  <CharactersWithSpaces>7720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dc:creator>
  <cp:keywords/>
  <dc:description/>
  <cp:lastModifiedBy>Main</cp:lastModifiedBy>
  <cp:revision>31</cp:revision>
  <dcterms:created xsi:type="dcterms:W3CDTF">2014-01-23T02:07:00Z</dcterms:created>
  <dcterms:modified xsi:type="dcterms:W3CDTF">2014-02-05T05:09:00Z</dcterms:modified>
</cp:coreProperties>
</file>